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B62C7" w14:textId="245FB18A" w:rsidR="007C7831" w:rsidRDefault="00EF6A98" w:rsidP="0025656E">
      <w:pPr>
        <w:pStyle w:val="Ancoraggiografic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2" behindDoc="0" locked="0" layoutInCell="1" allowOverlap="1" wp14:anchorId="062AC371" wp14:editId="60497A9A">
                <wp:simplePos x="0" y="0"/>
                <wp:positionH relativeFrom="column">
                  <wp:posOffset>2352675</wp:posOffset>
                </wp:positionH>
                <wp:positionV relativeFrom="paragraph">
                  <wp:posOffset>-9525</wp:posOffset>
                </wp:positionV>
                <wp:extent cx="7391400" cy="9525"/>
                <wp:effectExtent l="0" t="0" r="19050" b="28575"/>
                <wp:wrapNone/>
                <wp:docPr id="21" name="Connettore dirit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0" cy="9525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4D7FB7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A2B57" id="Connettore diritto 21" o:spid="_x0000_s1026" style="position:absolute;flip:x y;z-index:2516695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25pt,-.75pt" to="767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" strokecolor="#4d7fb7" strokeweight="1pt">
                <v:stroke miterlimit="4" joinstyle="miter"/>
              </v:line>
            </w:pict>
          </mc:Fallback>
        </mc:AlternateContent>
      </w:r>
    </w:p>
    <w:tbl>
      <w:tblPr>
        <w:tblW w:w="17997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67"/>
        <w:gridCol w:w="14601"/>
        <w:gridCol w:w="2829"/>
      </w:tblGrid>
      <w:tr w:rsidR="00C46B32" w14:paraId="1CF30769" w14:textId="77777777" w:rsidTr="006C3938">
        <w:trPr>
          <w:trHeight w:val="9804"/>
        </w:trPr>
        <w:tc>
          <w:tcPr>
            <w:tcW w:w="567" w:type="dxa"/>
          </w:tcPr>
          <w:p w14:paraId="2A893F2A" w14:textId="267E49FF" w:rsidR="00C46B32" w:rsidRPr="00AB7341" w:rsidRDefault="00980CDD" w:rsidP="00980CDD">
            <w:pPr>
              <w:autoSpaceDE w:val="0"/>
              <w:rPr>
                <w:sz w:val="26"/>
                <w:szCs w:val="26"/>
              </w:rPr>
            </w:pPr>
            <w:r>
              <w:rPr>
                <w:rFonts w:ascii="ZWAdobeF" w:hAnsi="ZWAdobeF" w:cs="ZWAdobeF"/>
                <w:sz w:val="2"/>
                <w:szCs w:val="26"/>
              </w:rPr>
              <w:t>R</w:t>
            </w:r>
            <w:r w:rsidR="00EF6A98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BCBC50" wp14:editId="17AEC6CF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1599566</wp:posOffset>
                      </wp:positionV>
                      <wp:extent cx="0" cy="4953000"/>
                      <wp:effectExtent l="0" t="0" r="38100" b="19050"/>
                      <wp:wrapNone/>
                      <wp:docPr id="19" name="Connettore dirit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953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4D7FB7"/>
                                </a:solidFill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C5D4D8" id="Connettore diritto 1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25.95pt" to=".75pt,5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" strokecolor="#4d7fb7" strokeweight="1pt"/>
                  </w:pict>
                </mc:Fallback>
              </mc:AlternateContent>
            </w:r>
          </w:p>
        </w:tc>
        <w:tc>
          <w:tcPr>
            <w:tcW w:w="14601" w:type="dxa"/>
            <w:vAlign w:val="center"/>
          </w:tcPr>
          <w:p w14:paraId="61888A90" w14:textId="03D7CBD1" w:rsidR="00AB7341" w:rsidRPr="008228F4" w:rsidRDefault="00800623" w:rsidP="00C46B32">
            <w:pPr>
              <w:pStyle w:val="Titolo1"/>
              <w:jc w:val="right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59264" behindDoc="1" locked="0" layoutInCell="1" allowOverlap="1" wp14:anchorId="7F3C8B5A" wp14:editId="750F6A8C">
                  <wp:simplePos x="0" y="0"/>
                  <wp:positionH relativeFrom="column">
                    <wp:posOffset>7190740</wp:posOffset>
                  </wp:positionH>
                  <wp:positionV relativeFrom="paragraph">
                    <wp:posOffset>-103505</wp:posOffset>
                  </wp:positionV>
                  <wp:extent cx="2172335" cy="1076325"/>
                  <wp:effectExtent l="0" t="0" r="0" b="9525"/>
                  <wp:wrapNone/>
                  <wp:docPr id="18" name="Immagin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magine 1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33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75B1755" w14:textId="5AFCE982" w:rsidR="00D47D0D" w:rsidRPr="008228F4" w:rsidRDefault="00D47D0D" w:rsidP="00121628">
            <w:pPr>
              <w:pStyle w:val="Titolo1"/>
              <w:jc w:val="center"/>
              <w:rPr>
                <w:rFonts w:asciiTheme="minorHAnsi" w:hAnsiTheme="minorHAnsi" w:cs="MalgunGothic-Semilight"/>
                <w:color w:val="auto"/>
                <w:sz w:val="28"/>
                <w:szCs w:val="28"/>
                <w:lang w:val="en-US"/>
              </w:rPr>
            </w:pPr>
          </w:p>
          <w:p w14:paraId="1BFEF6A2" w14:textId="37824D77" w:rsidR="00D47D0D" w:rsidRPr="008228F4" w:rsidRDefault="00D47D0D" w:rsidP="00121628">
            <w:pPr>
              <w:pStyle w:val="Titolo1"/>
              <w:jc w:val="center"/>
              <w:rPr>
                <w:rFonts w:asciiTheme="minorHAnsi" w:hAnsiTheme="minorHAnsi" w:cs="MalgunGothic-Semilight"/>
                <w:color w:val="auto"/>
                <w:sz w:val="28"/>
                <w:szCs w:val="28"/>
                <w:lang w:val="en-US"/>
              </w:rPr>
            </w:pPr>
          </w:p>
          <w:p w14:paraId="622A0258" w14:textId="3187667F" w:rsidR="00D47D0D" w:rsidRPr="008228F4" w:rsidRDefault="00C83869" w:rsidP="00121628">
            <w:pPr>
              <w:pStyle w:val="Titolo1"/>
              <w:jc w:val="center"/>
              <w:rPr>
                <w:rFonts w:asciiTheme="minorHAnsi" w:hAnsiTheme="minorHAnsi" w:cs="MalgunGothic-Semilight"/>
                <w:color w:val="auto"/>
                <w:sz w:val="28"/>
                <w:szCs w:val="28"/>
                <w:lang w:val="en-US"/>
              </w:rPr>
            </w:pPr>
            <w:r w:rsidRPr="00AB7341"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1068992D" wp14:editId="6DEA0D99">
                      <wp:simplePos x="0" y="0"/>
                      <wp:positionH relativeFrom="column">
                        <wp:posOffset>2340610</wp:posOffset>
                      </wp:positionH>
                      <wp:positionV relativeFrom="paragraph">
                        <wp:posOffset>126365</wp:posOffset>
                      </wp:positionV>
                      <wp:extent cx="4349115" cy="400050"/>
                      <wp:effectExtent l="0" t="0" r="0" b="0"/>
                      <wp:wrapNone/>
                      <wp:docPr id="16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49115" cy="400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49D38B" w14:textId="576461DE" w:rsidR="00B82671" w:rsidRPr="00C83869" w:rsidRDefault="00B82671" w:rsidP="00AB7341">
                                  <w:pPr>
                                    <w:rPr>
                                      <w:b/>
                                      <w:bCs/>
                                      <w:iCs/>
                                      <w:color w:val="0070C0"/>
                                      <w:sz w:val="44"/>
                                      <w:szCs w:val="44"/>
                                    </w:rPr>
                                  </w:pPr>
                                  <w:r w:rsidRPr="00C83869">
                                    <w:rPr>
                                      <w:b/>
                                      <w:bCs/>
                                      <w:iCs/>
                                      <w:color w:val="0070C0"/>
                                      <w:sz w:val="44"/>
                                      <w:szCs w:val="44"/>
                                    </w:rPr>
                                    <w:t xml:space="preserve">Attestato </w:t>
                                  </w:r>
                                  <w:r w:rsidR="004D5898" w:rsidRPr="00C83869">
                                    <w:rPr>
                                      <w:b/>
                                      <w:bCs/>
                                      <w:iCs/>
                                      <w:color w:val="0070C0"/>
                                      <w:sz w:val="44"/>
                                      <w:szCs w:val="44"/>
                                    </w:rPr>
                                    <w:t xml:space="preserve">di </w:t>
                                  </w:r>
                                  <w:r w:rsidR="00BF0BD6" w:rsidRPr="00C83869">
                                    <w:rPr>
                                      <w:b/>
                                      <w:bCs/>
                                      <w:iCs/>
                                      <w:color w:val="0070C0"/>
                                      <w:sz w:val="44"/>
                                      <w:szCs w:val="44"/>
                                    </w:rPr>
                                    <w:t>partecipazione</w:t>
                                  </w:r>
                                  <w:r w:rsidR="004D5898" w:rsidRPr="00C83869">
                                    <w:rPr>
                                      <w:b/>
                                      <w:bCs/>
                                      <w:iCs/>
                                      <w:color w:val="0070C0"/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numCol="1" anchor="t" anchorCtr="0" upright="1">
                              <a:prstTxWarp prst="textPlain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68992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184.3pt;margin-top:9.95pt;width:342.45pt;height:31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" filled="f" stroked="f">
                      <v:textbox>
                        <w:txbxContent>
                          <w:p w14:paraId="1749D38B" w14:textId="576461DE" w:rsidR="00B82671" w:rsidRPr="00C83869" w:rsidRDefault="00B82671" w:rsidP="00AB7341">
                            <w:pPr>
                              <w:rPr>
                                <w:b/>
                                <w:bCs/>
                                <w:iCs/>
                                <w:color w:val="0070C0"/>
                                <w:sz w:val="44"/>
                                <w:szCs w:val="44"/>
                              </w:rPr>
                            </w:pPr>
                            <w:r w:rsidRPr="00C83869">
                              <w:rPr>
                                <w:b/>
                                <w:bCs/>
                                <w:iCs/>
                                <w:color w:val="0070C0"/>
                                <w:sz w:val="44"/>
                                <w:szCs w:val="44"/>
                              </w:rPr>
                              <w:t xml:space="preserve">Attestato </w:t>
                            </w:r>
                            <w:r w:rsidR="004D5898" w:rsidRPr="00C83869">
                              <w:rPr>
                                <w:b/>
                                <w:bCs/>
                                <w:iCs/>
                                <w:color w:val="0070C0"/>
                                <w:sz w:val="44"/>
                                <w:szCs w:val="44"/>
                              </w:rPr>
                              <w:t xml:space="preserve">di </w:t>
                            </w:r>
                            <w:r w:rsidR="00BF0BD6" w:rsidRPr="00C83869">
                              <w:rPr>
                                <w:b/>
                                <w:bCs/>
                                <w:iCs/>
                                <w:color w:val="0070C0"/>
                                <w:sz w:val="44"/>
                                <w:szCs w:val="44"/>
                              </w:rPr>
                              <w:t>partecipazione</w:t>
                            </w:r>
                            <w:r w:rsidR="004D5898" w:rsidRPr="00C83869">
                              <w:rPr>
                                <w:b/>
                                <w:bCs/>
                                <w:iCs/>
                                <w:color w:val="0070C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6DC9D51" w14:textId="27458837" w:rsidR="00D47D0D" w:rsidRPr="008228F4" w:rsidRDefault="00D47D0D" w:rsidP="00121628">
            <w:pPr>
              <w:pStyle w:val="Titolo1"/>
              <w:jc w:val="center"/>
              <w:rPr>
                <w:rFonts w:asciiTheme="minorHAnsi" w:hAnsiTheme="minorHAnsi" w:cs="MalgunGothic-Semilight"/>
                <w:color w:val="auto"/>
                <w:sz w:val="28"/>
                <w:szCs w:val="28"/>
                <w:lang w:val="en-US"/>
              </w:rPr>
            </w:pPr>
          </w:p>
          <w:p w14:paraId="7037EC0F" w14:textId="4BC39FE1" w:rsidR="00D47D0D" w:rsidRPr="008228F4" w:rsidRDefault="00D47D0D" w:rsidP="00121628">
            <w:pPr>
              <w:pStyle w:val="Titolo1"/>
              <w:jc w:val="center"/>
              <w:rPr>
                <w:rFonts w:asciiTheme="minorHAnsi" w:hAnsiTheme="minorHAnsi" w:cs="MalgunGothic-Semilight"/>
                <w:color w:val="auto"/>
                <w:sz w:val="28"/>
                <w:szCs w:val="28"/>
                <w:lang w:val="en-US"/>
              </w:rPr>
            </w:pPr>
          </w:p>
          <w:p w14:paraId="2A4DFCF0" w14:textId="77777777" w:rsidR="00D47D0D" w:rsidRPr="008228F4" w:rsidRDefault="00D47D0D" w:rsidP="00121628">
            <w:pPr>
              <w:pStyle w:val="Titolo1"/>
              <w:jc w:val="center"/>
              <w:rPr>
                <w:rFonts w:asciiTheme="minorHAnsi" w:hAnsiTheme="minorHAnsi" w:cs="MalgunGothic-Semilight"/>
                <w:color w:val="auto"/>
                <w:sz w:val="28"/>
                <w:szCs w:val="28"/>
                <w:lang w:val="en-US"/>
              </w:rPr>
            </w:pPr>
          </w:p>
          <w:p w14:paraId="7269EA92" w14:textId="741211D2" w:rsidR="00121628" w:rsidRPr="009206B1" w:rsidRDefault="00121628" w:rsidP="00121628">
            <w:pPr>
              <w:pStyle w:val="Titolo1"/>
              <w:jc w:val="center"/>
              <w:rPr>
                <w:rFonts w:ascii="Avenir Next LT Pro Light" w:hAnsi="Avenir Next LT Pro Light" w:cs="MalgunGothic-Semilight"/>
                <w:color w:val="auto"/>
                <w:sz w:val="28"/>
                <w:szCs w:val="28"/>
                <w:lang w:val="en-US"/>
              </w:rPr>
            </w:pPr>
            <w:r w:rsidRPr="009206B1">
              <w:rPr>
                <w:rFonts w:ascii="Avenir Next LT Pro Light" w:hAnsi="Avenir Next LT Pro Light" w:cs="MalgunGothic-Semilight"/>
                <w:color w:val="auto"/>
                <w:sz w:val="28"/>
                <w:szCs w:val="28"/>
                <w:lang w:val="en-US"/>
              </w:rPr>
              <w:t xml:space="preserve">Si </w:t>
            </w:r>
            <w:proofErr w:type="spellStart"/>
            <w:r w:rsidRPr="009206B1">
              <w:rPr>
                <w:rFonts w:ascii="Avenir Next LT Pro Light" w:hAnsi="Avenir Next LT Pro Light" w:cs="MalgunGothic-Semilight"/>
                <w:color w:val="auto"/>
                <w:sz w:val="28"/>
                <w:szCs w:val="28"/>
                <w:lang w:val="en-US"/>
              </w:rPr>
              <w:t>attesta</w:t>
            </w:r>
            <w:proofErr w:type="spellEnd"/>
            <w:r w:rsidRPr="009206B1">
              <w:rPr>
                <w:rFonts w:ascii="Avenir Next LT Pro Light" w:hAnsi="Avenir Next LT Pro Light" w:cs="MalgunGothic-Semilight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206B1">
              <w:rPr>
                <w:rFonts w:ascii="Avenir Next LT Pro Light" w:hAnsi="Avenir Next LT Pro Light" w:cs="MalgunGothic-Semilight"/>
                <w:color w:val="auto"/>
                <w:sz w:val="28"/>
                <w:szCs w:val="28"/>
                <w:lang w:val="en-US"/>
              </w:rPr>
              <w:t>che</w:t>
            </w:r>
            <w:proofErr w:type="spellEnd"/>
            <w:r w:rsidRPr="009206B1">
              <w:rPr>
                <w:rFonts w:ascii="Avenir Next LT Pro Light" w:hAnsi="Avenir Next LT Pro Light" w:cs="MalgunGothic-Semilight"/>
                <w:color w:val="auto"/>
                <w:sz w:val="28"/>
                <w:szCs w:val="28"/>
                <w:lang w:val="en-US"/>
              </w:rPr>
              <w:t xml:space="preserve">: </w:t>
            </w:r>
            <w:r w:rsidR="009206B1" w:rsidRPr="009206B1">
              <w:rPr>
                <w:rFonts w:ascii="Avenir Next LT Pro Light" w:hAnsi="Avenir Next LT Pro Light" w:cs="MalgunGothic-Semilight"/>
                <w:color w:val="auto"/>
                <w:sz w:val="48"/>
                <w:szCs w:val="38"/>
                <w:lang w:val="en-US"/>
              </w:rPr>
              <w:t>{{`</w:t>
            </w:r>
            <w:proofErr w:type="spellStart"/>
            <w:r w:rsidR="009206B1" w:rsidRPr="009206B1">
              <w:rPr>
                <w:rFonts w:ascii="Avenir Next LT Pro Light" w:hAnsi="Avenir Next LT Pro Light" w:cs="MalgunGothic-Semilight"/>
                <w:color w:val="auto"/>
                <w:sz w:val="48"/>
                <w:szCs w:val="38"/>
                <w:lang w:val="en-US"/>
              </w:rPr>
              <w:t>first_name</w:t>
            </w:r>
            <w:proofErr w:type="spellEnd"/>
            <w:r w:rsidR="009206B1" w:rsidRPr="009206B1">
              <w:rPr>
                <w:rFonts w:ascii="Avenir Next LT Pro Light" w:hAnsi="Avenir Next LT Pro Light" w:cs="MalgunGothic-Semilight"/>
                <w:color w:val="auto"/>
                <w:sz w:val="48"/>
                <w:szCs w:val="38"/>
                <w:lang w:val="en-US"/>
              </w:rPr>
              <w:t>`}}</w:t>
            </w:r>
            <w:r w:rsidR="000514CF" w:rsidRPr="009206B1">
              <w:rPr>
                <w:rFonts w:ascii="Avenir Next LT Pro Light" w:hAnsi="Avenir Next LT Pro Light" w:cs="MalgunGothic-Semilight"/>
                <w:color w:val="auto"/>
                <w:sz w:val="48"/>
                <w:szCs w:val="38"/>
                <w:lang w:val="en-US"/>
              </w:rPr>
              <w:t xml:space="preserve"> </w:t>
            </w:r>
            <w:r w:rsidR="009206B1" w:rsidRPr="009206B1">
              <w:rPr>
                <w:rFonts w:ascii="Avenir Next LT Pro Light" w:hAnsi="Avenir Next LT Pro Light" w:cs="MalgunGothic-Semilight"/>
                <w:color w:val="auto"/>
                <w:sz w:val="48"/>
                <w:szCs w:val="38"/>
                <w:lang w:val="en-US"/>
              </w:rPr>
              <w:t>{{`</w:t>
            </w:r>
            <w:proofErr w:type="spellStart"/>
            <w:r w:rsidR="009206B1" w:rsidRPr="009206B1">
              <w:rPr>
                <w:rFonts w:ascii="Avenir Next LT Pro Light" w:hAnsi="Avenir Next LT Pro Light" w:cs="MalgunGothic-Semilight"/>
                <w:color w:val="auto"/>
                <w:sz w:val="48"/>
                <w:szCs w:val="38"/>
                <w:lang w:val="en-US"/>
              </w:rPr>
              <w:t>last_name</w:t>
            </w:r>
            <w:proofErr w:type="spellEnd"/>
            <w:r w:rsidR="009206B1" w:rsidRPr="009206B1">
              <w:rPr>
                <w:rFonts w:ascii="Avenir Next LT Pro Light" w:hAnsi="Avenir Next LT Pro Light" w:cs="MalgunGothic-Semilight"/>
                <w:color w:val="auto"/>
                <w:sz w:val="48"/>
                <w:szCs w:val="38"/>
                <w:lang w:val="en-US"/>
              </w:rPr>
              <w:t>`}}</w:t>
            </w:r>
          </w:p>
          <w:p w14:paraId="502C0730" w14:textId="77777777" w:rsidR="00121628" w:rsidRPr="009206B1" w:rsidRDefault="00121628" w:rsidP="00121628">
            <w:pPr>
              <w:rPr>
                <w:rFonts w:ascii="Avenir Next LT Pro Light" w:hAnsi="Avenir Next LT Pro Light"/>
                <w:lang w:val="en-US"/>
              </w:rPr>
            </w:pPr>
          </w:p>
          <w:p w14:paraId="406F8466" w14:textId="7F59AA44" w:rsidR="00121628" w:rsidRPr="00280B33" w:rsidRDefault="00121628" w:rsidP="00121628">
            <w:pPr>
              <w:pStyle w:val="Titolo1"/>
              <w:ind w:left="-111"/>
              <w:jc w:val="center"/>
              <w:rPr>
                <w:rFonts w:ascii="Avenir Next LT Pro Light" w:eastAsia="Malgun Gothic Semilight" w:hAnsi="Avenir Next LT Pro Light" w:cs="Open Sans Condensed Light"/>
                <w:color w:val="000000" w:themeColor="text1"/>
                <w:spacing w:val="16"/>
                <w:sz w:val="28"/>
                <w:szCs w:val="28"/>
              </w:rPr>
            </w:pPr>
            <w:r w:rsidRPr="00280B33">
              <w:rPr>
                <w:rFonts w:ascii="Avenir Next LT Pro Light" w:hAnsi="Avenir Next LT Pro Light" w:cs="MalgunGothic-Semilight"/>
                <w:color w:val="000000" w:themeColor="text1"/>
                <w:spacing w:val="16"/>
                <w:sz w:val="28"/>
                <w:szCs w:val="28"/>
              </w:rPr>
              <w:t xml:space="preserve">ha partecipato al corso di formazione </w:t>
            </w:r>
            <w:r w:rsidRPr="00280B33">
              <w:rPr>
                <w:rFonts w:ascii="Avenir Next LT Pro Light" w:eastAsia="Malgun Gothic Semilight" w:hAnsi="Avenir Next LT Pro Light" w:cs="Open Sans Condensed Light"/>
                <w:color w:val="000000" w:themeColor="text1"/>
                <w:spacing w:val="16"/>
                <w:sz w:val="28"/>
                <w:szCs w:val="28"/>
              </w:rPr>
              <w:t>su:</w:t>
            </w:r>
          </w:p>
          <w:p w14:paraId="6337C81D" w14:textId="32EEFA25" w:rsidR="00D57880" w:rsidRPr="0000214E" w:rsidRDefault="009206B1" w:rsidP="00D57880">
            <w:pPr>
              <w:jc w:val="center"/>
              <w:rPr>
                <w:rFonts w:ascii="Avenir Next LT Pro Light" w:hAnsi="Avenir Next LT Pro Light" w:cs="MalgunGothic-Semilight"/>
                <w:color w:val="0070C0"/>
                <w:sz w:val="28"/>
                <w:szCs w:val="28"/>
              </w:rPr>
            </w:pPr>
            <w:bookmarkStart w:id="0" w:name="_Hlk92879302"/>
            <w:r>
              <w:rPr>
                <w:rFonts w:ascii="Avenir Next LT Pro Light" w:hAnsi="Avenir Next LT Pro Light" w:cs="MalgunGothic-Semilight"/>
                <w:b/>
                <w:bCs/>
                <w:color w:val="0070C0"/>
                <w:sz w:val="72"/>
                <w:szCs w:val="44"/>
              </w:rPr>
              <w:t>{{`</w:t>
            </w:r>
            <w:proofErr w:type="spellStart"/>
            <w:r w:rsidR="00707514">
              <w:rPr>
                <w:rFonts w:ascii="Avenir Next LT Pro Light" w:hAnsi="Avenir Next LT Pro Light" w:cs="MalgunGothic-Semilight"/>
                <w:b/>
                <w:bCs/>
                <w:color w:val="0070C0"/>
                <w:sz w:val="72"/>
                <w:szCs w:val="44"/>
              </w:rPr>
              <w:t>nome_corso</w:t>
            </w:r>
            <w:proofErr w:type="spellEnd"/>
            <w:r>
              <w:rPr>
                <w:rFonts w:ascii="Avenir Next LT Pro Light" w:hAnsi="Avenir Next LT Pro Light" w:cs="MalgunGothic-Semilight"/>
                <w:b/>
                <w:bCs/>
                <w:color w:val="0070C0"/>
                <w:sz w:val="72"/>
                <w:szCs w:val="44"/>
              </w:rPr>
              <w:t>`}}</w:t>
            </w:r>
            <w:r w:rsidR="008A1A8D" w:rsidRPr="008A1A8D">
              <w:rPr>
                <w:rFonts w:ascii="Avenir Next LT Pro Light" w:hAnsi="Avenir Next LT Pro Light" w:cs="MalgunGothic-Semilight"/>
                <w:color w:val="0070C0"/>
                <w:sz w:val="72"/>
                <w:szCs w:val="44"/>
              </w:rPr>
              <w:t xml:space="preserve"> </w:t>
            </w:r>
            <w:r w:rsidR="008A1A8D">
              <w:rPr>
                <w:rFonts w:ascii="Avenir Next LT Pro Light" w:hAnsi="Avenir Next LT Pro Light" w:cs="MalgunGothic-Semilight"/>
                <w:color w:val="0070C0"/>
                <w:sz w:val="72"/>
                <w:szCs w:val="44"/>
              </w:rPr>
              <w:br/>
            </w:r>
          </w:p>
          <w:bookmarkEnd w:id="0"/>
          <w:p w14:paraId="5AF953B0" w14:textId="77777777" w:rsidR="008A1A8D" w:rsidRPr="00BC2410" w:rsidRDefault="008A1A8D" w:rsidP="00D57880">
            <w:pPr>
              <w:jc w:val="center"/>
              <w:rPr>
                <w:rFonts w:ascii="Avenir Next LT Pro Light" w:hAnsi="Avenir Next LT Pro Light"/>
              </w:rPr>
            </w:pPr>
          </w:p>
          <w:p w14:paraId="6AFB0E92" w14:textId="5F92ABB0" w:rsidR="00D57880" w:rsidRPr="00280B33" w:rsidRDefault="00D57880" w:rsidP="00F87CE5">
            <w:pPr>
              <w:ind w:left="-572"/>
              <w:jc w:val="center"/>
              <w:rPr>
                <w:rFonts w:ascii="Avenir Next LT Pro Light" w:hAnsi="Avenir Next LT Pro Light"/>
                <w:sz w:val="28"/>
                <w:szCs w:val="28"/>
              </w:rPr>
            </w:pPr>
            <w:r w:rsidRPr="00280B33">
              <w:rPr>
                <w:rFonts w:ascii="Avenir Next LT Pro Light" w:hAnsi="Avenir Next LT Pro Light"/>
                <w:sz w:val="28"/>
                <w:szCs w:val="28"/>
              </w:rPr>
              <w:t xml:space="preserve">Ente di appartenenza: </w:t>
            </w:r>
            <w:r w:rsidR="009206B1" w:rsidRPr="00280B33">
              <w:rPr>
                <w:rFonts w:ascii="Avenir Next LT Pro Light" w:hAnsi="Avenir Next LT Pro Light"/>
                <w:sz w:val="28"/>
                <w:szCs w:val="28"/>
              </w:rPr>
              <w:t>{{`</w:t>
            </w:r>
            <w:proofErr w:type="spellStart"/>
            <w:r w:rsidR="009206B1" w:rsidRPr="00280B33">
              <w:rPr>
                <w:rFonts w:ascii="Avenir Next LT Pro Light" w:hAnsi="Avenir Next LT Pro Light"/>
                <w:sz w:val="28"/>
                <w:szCs w:val="28"/>
              </w:rPr>
              <w:t>ente_di_appartenenza</w:t>
            </w:r>
            <w:proofErr w:type="spellEnd"/>
            <w:r w:rsidR="009206B1" w:rsidRPr="00280B33">
              <w:rPr>
                <w:rFonts w:ascii="Avenir Next LT Pro Light" w:hAnsi="Avenir Next LT Pro Light"/>
                <w:sz w:val="28"/>
                <w:szCs w:val="28"/>
              </w:rPr>
              <w:t>`}}</w:t>
            </w:r>
            <w:r w:rsidR="000514CF" w:rsidRPr="00280B33">
              <w:rPr>
                <w:rFonts w:ascii="Avenir Next LT Pro Light" w:hAnsi="Avenir Next LT Pro Light"/>
                <w:sz w:val="28"/>
                <w:szCs w:val="28"/>
              </w:rPr>
              <w:t xml:space="preserve">                                               </w:t>
            </w:r>
          </w:p>
          <w:p w14:paraId="34D13EC6" w14:textId="251070B5" w:rsidR="00AB7341" w:rsidRPr="00BC2410" w:rsidRDefault="00AB7341" w:rsidP="00AB7341">
            <w:pPr>
              <w:pStyle w:val="Titolo1"/>
              <w:rPr>
                <w:rFonts w:ascii="Avenir Next LT Pro Light" w:hAnsi="Avenir Next LT Pro Light" w:cs="MalgunGothic-Semilight"/>
                <w:color w:val="auto"/>
                <w:sz w:val="26"/>
                <w:szCs w:val="26"/>
              </w:rPr>
            </w:pPr>
          </w:p>
          <w:p w14:paraId="7BC6D4A0" w14:textId="41B6E9F8" w:rsidR="00AB7341" w:rsidRPr="00280B33" w:rsidRDefault="008228F4" w:rsidP="00FC5785">
            <w:pPr>
              <w:pStyle w:val="Titolo1"/>
              <w:ind w:left="-572"/>
              <w:jc w:val="center"/>
              <w:rPr>
                <w:rFonts w:ascii="Avenir Next LT Pro Light" w:hAnsi="Avenir Next LT Pro Light" w:cs="MalgunGothic-Semilight"/>
                <w:color w:val="auto"/>
                <w:sz w:val="28"/>
                <w:szCs w:val="28"/>
              </w:rPr>
            </w:pPr>
            <w:r w:rsidRPr="00280B33">
              <w:rPr>
                <w:rFonts w:ascii="Avenir Next LT Pro Light" w:hAnsi="Avenir Next LT Pro Light" w:cs="MalgunGothic-Semilight"/>
                <w:color w:val="auto"/>
                <w:sz w:val="28"/>
                <w:szCs w:val="28"/>
              </w:rPr>
              <w:t>Monte ore</w:t>
            </w:r>
            <w:r w:rsidR="006110FF" w:rsidRPr="00280B33">
              <w:rPr>
                <w:rFonts w:ascii="Avenir Next LT Pro Light" w:hAnsi="Avenir Next LT Pro Light" w:cs="MalgunGothic-Semilight"/>
                <w:color w:val="auto"/>
                <w:sz w:val="28"/>
                <w:szCs w:val="28"/>
              </w:rPr>
              <w:t xml:space="preserve">: </w:t>
            </w:r>
            <w:r w:rsidR="009206B1" w:rsidRPr="00280B33">
              <w:rPr>
                <w:rFonts w:ascii="Avenir Next LT Pro Light" w:hAnsi="Avenir Next LT Pro Light" w:cs="MalgunGothic-Semilight"/>
                <w:color w:val="auto"/>
                <w:sz w:val="28"/>
                <w:szCs w:val="28"/>
              </w:rPr>
              <w:t>{{`</w:t>
            </w:r>
            <w:proofErr w:type="spellStart"/>
            <w:r w:rsidRPr="00280B33">
              <w:rPr>
                <w:rFonts w:ascii="Avenir Next LT Pro Light" w:hAnsi="Avenir Next LT Pro Light" w:cs="MalgunGothic-Semilight"/>
                <w:color w:val="auto"/>
                <w:sz w:val="28"/>
                <w:szCs w:val="28"/>
              </w:rPr>
              <w:t>monte_ore</w:t>
            </w:r>
            <w:proofErr w:type="spellEnd"/>
            <w:r w:rsidR="009206B1" w:rsidRPr="00280B33">
              <w:rPr>
                <w:rFonts w:ascii="Avenir Next LT Pro Light" w:hAnsi="Avenir Next LT Pro Light" w:cs="MalgunGothic-Semilight"/>
                <w:color w:val="auto"/>
                <w:sz w:val="28"/>
                <w:szCs w:val="28"/>
              </w:rPr>
              <w:t>`</w:t>
            </w:r>
            <w:proofErr w:type="gramStart"/>
            <w:r w:rsidR="009206B1" w:rsidRPr="00280B33">
              <w:rPr>
                <w:rFonts w:ascii="Avenir Next LT Pro Light" w:hAnsi="Avenir Next LT Pro Light" w:cs="MalgunGothic-Semilight"/>
                <w:color w:val="auto"/>
                <w:sz w:val="28"/>
                <w:szCs w:val="28"/>
              </w:rPr>
              <w:t>}}</w:t>
            </w:r>
            <w:r w:rsidR="00FC5785" w:rsidRPr="00280B33">
              <w:rPr>
                <w:rFonts w:ascii="Avenir Next LT Pro Light" w:hAnsi="Avenir Next LT Pro Light" w:cs="MalgunGothic-Semilight"/>
                <w:color w:val="auto"/>
                <w:sz w:val="28"/>
                <w:szCs w:val="28"/>
              </w:rPr>
              <w:t xml:space="preserve">   </w:t>
            </w:r>
            <w:proofErr w:type="gramEnd"/>
            <w:r w:rsidR="00FC5785" w:rsidRPr="00280B33">
              <w:rPr>
                <w:rFonts w:ascii="Avenir Next LT Pro Light" w:hAnsi="Avenir Next LT Pro Light" w:cs="MalgunGothic-Semilight"/>
                <w:color w:val="auto"/>
                <w:sz w:val="28"/>
                <w:szCs w:val="28"/>
              </w:rPr>
              <w:t xml:space="preserve">                                                 ID:</w:t>
            </w:r>
            <w:r w:rsidR="00C83869" w:rsidRPr="00280B33">
              <w:rPr>
                <w:rFonts w:ascii="Avenir Next LT Pro Light" w:hAnsi="Avenir Next LT Pro Light" w:cs="MalgunGothic-Semilight"/>
                <w:color w:val="auto"/>
                <w:sz w:val="28"/>
                <w:szCs w:val="28"/>
              </w:rPr>
              <w:t xml:space="preserve"> </w:t>
            </w:r>
            <w:r w:rsidR="009206B1" w:rsidRPr="00280B33">
              <w:rPr>
                <w:rFonts w:ascii="Avenir Next LT Pro Light" w:hAnsi="Avenir Next LT Pro Light" w:cs="MalgunGothic-Semilight"/>
                <w:color w:val="auto"/>
                <w:sz w:val="28"/>
                <w:szCs w:val="28"/>
              </w:rPr>
              <w:t>{{`</w:t>
            </w:r>
            <w:proofErr w:type="spellStart"/>
            <w:r w:rsidR="009206B1" w:rsidRPr="00280B33">
              <w:rPr>
                <w:rFonts w:ascii="Avenir Next LT Pro Light" w:hAnsi="Avenir Next LT Pro Light" w:cs="MalgunGothic-Semilight"/>
                <w:color w:val="auto"/>
                <w:sz w:val="28"/>
                <w:szCs w:val="28"/>
              </w:rPr>
              <w:t>cert_id</w:t>
            </w:r>
            <w:proofErr w:type="spellEnd"/>
            <w:r w:rsidR="009206B1" w:rsidRPr="00280B33">
              <w:rPr>
                <w:rFonts w:ascii="Avenir Next LT Pro Light" w:hAnsi="Avenir Next LT Pro Light" w:cs="MalgunGothic-Semilight"/>
                <w:color w:val="auto"/>
                <w:sz w:val="28"/>
                <w:szCs w:val="28"/>
              </w:rPr>
              <w:t>`}}</w:t>
            </w:r>
          </w:p>
          <w:p w14:paraId="6988FB65" w14:textId="77777777" w:rsidR="00BF62F2" w:rsidRPr="008228F4" w:rsidRDefault="00BF62F2" w:rsidP="00794C77">
            <w:pPr>
              <w:rPr>
                <w:rFonts w:ascii="Avenir Next LT Pro Light" w:hAnsi="Avenir Next LT Pro Light" w:cs="MalgunGothic-Semilight"/>
                <w:i/>
                <w:iCs/>
                <w:szCs w:val="26"/>
              </w:rPr>
            </w:pPr>
          </w:p>
          <w:p w14:paraId="61CB6C0F" w14:textId="2C18A308" w:rsidR="00794C77" w:rsidRPr="00280B33" w:rsidRDefault="00BF62F2" w:rsidP="00F87CE5">
            <w:pPr>
              <w:ind w:left="-572"/>
              <w:jc w:val="center"/>
              <w:rPr>
                <w:rFonts w:ascii="Avenir Next LT Pro Light" w:hAnsi="Avenir Next LT Pro Light"/>
                <w:sz w:val="28"/>
                <w:szCs w:val="28"/>
              </w:rPr>
            </w:pPr>
            <w:r w:rsidRPr="00280B33">
              <w:rPr>
                <w:rFonts w:ascii="Avenir Next LT Pro Light" w:hAnsi="Avenir Next LT Pro Light"/>
                <w:noProof/>
                <w:sz w:val="28"/>
                <w:szCs w:val="28"/>
              </w:rPr>
              <w:drawing>
                <wp:anchor distT="0" distB="0" distL="114300" distR="114300" simplePos="0" relativeHeight="251676672" behindDoc="1" locked="0" layoutInCell="1" allowOverlap="1" wp14:anchorId="269D91B1" wp14:editId="686A8880">
                  <wp:simplePos x="0" y="0"/>
                  <wp:positionH relativeFrom="column">
                    <wp:posOffset>6275070</wp:posOffset>
                  </wp:positionH>
                  <wp:positionV relativeFrom="paragraph">
                    <wp:posOffset>1038860</wp:posOffset>
                  </wp:positionV>
                  <wp:extent cx="1990725" cy="843915"/>
                  <wp:effectExtent l="0" t="0" r="9525" b="0"/>
                  <wp:wrapNone/>
                  <wp:docPr id="24" name="Immagin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ma Paolo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84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80B33">
              <w:rPr>
                <w:rFonts w:ascii="Avenir Next LT Pro Light" w:hAnsi="Avenir Next LT Pro Light" w:cs="MalgunGothic-Semilight"/>
                <w:i/>
                <w:iCs/>
                <w:sz w:val="28"/>
                <w:szCs w:val="28"/>
              </w:rPr>
              <w:t>L’attestato viene rilasciato per gli usi consentiti dalla legge.</w:t>
            </w:r>
          </w:p>
          <w:tbl>
            <w:tblPr>
              <w:tblStyle w:val="Grigliatabella"/>
              <w:tblW w:w="0" w:type="auto"/>
              <w:tblInd w:w="5" w:type="dxa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742"/>
            </w:tblGrid>
            <w:tr w:rsidR="00800623" w:rsidRPr="00BC2410" w14:paraId="16546D39" w14:textId="33EE60E0" w:rsidTr="006110FF">
              <w:trPr>
                <w:trHeight w:val="631"/>
              </w:trPr>
              <w:tc>
                <w:tcPr>
                  <w:tcW w:w="137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19AC5D" w14:textId="77777777" w:rsidR="00800623" w:rsidRPr="00BC2410" w:rsidRDefault="00800623" w:rsidP="009E3286">
                  <w:pPr>
                    <w:spacing w:line="360" w:lineRule="exact"/>
                    <w:rPr>
                      <w:rFonts w:ascii="Avenir Next LT Pro Light" w:hAnsi="Avenir Next LT Pro Light" w:cs="Tahoma"/>
                      <w:color w:val="003366"/>
                      <w:szCs w:val="26"/>
                    </w:rPr>
                  </w:pPr>
                </w:p>
                <w:p w14:paraId="68D9DD5D" w14:textId="1AD42F69" w:rsidR="00BF62F2" w:rsidRPr="00280B33" w:rsidRDefault="00BF62F2" w:rsidP="00C83869">
                  <w:pPr>
                    <w:spacing w:line="360" w:lineRule="exact"/>
                    <w:jc w:val="center"/>
                    <w:rPr>
                      <w:rFonts w:ascii="Avenir Next LT Pro Light" w:hAnsi="Avenir Next LT Pro Light" w:cs="Tahoma"/>
                      <w:color w:val="003366"/>
                      <w:sz w:val="28"/>
                      <w:szCs w:val="28"/>
                    </w:rPr>
                  </w:pPr>
                  <w:r w:rsidRPr="00280B33">
                    <w:rPr>
                      <w:rFonts w:ascii="Avenir Next LT Pro Light" w:hAnsi="Avenir Next LT Pro Light" w:cs="MalgunGothic-Semilight"/>
                      <w:sz w:val="28"/>
                      <w:szCs w:val="28"/>
                    </w:rPr>
                    <w:t xml:space="preserve">Data emissione attestato: </w:t>
                  </w:r>
                  <w:r w:rsidR="009206B1" w:rsidRPr="00280B33">
                    <w:rPr>
                      <w:rFonts w:ascii="Avenir Next LT Pro Light" w:hAnsi="Avenir Next LT Pro Light" w:cs="MalgunGothic-Semilight"/>
                      <w:sz w:val="28"/>
                      <w:szCs w:val="28"/>
                    </w:rPr>
                    <w:t>{{date}}</w:t>
                  </w:r>
                </w:p>
                <w:p w14:paraId="0173962C" w14:textId="77777777" w:rsidR="00BF62F2" w:rsidRPr="00BC2410" w:rsidRDefault="00BF62F2" w:rsidP="001460D4">
                  <w:pPr>
                    <w:spacing w:line="360" w:lineRule="exact"/>
                    <w:jc w:val="right"/>
                    <w:rPr>
                      <w:rFonts w:ascii="Avenir Next LT Pro Light" w:hAnsi="Avenir Next LT Pro Light" w:cs="Tahoma"/>
                      <w:color w:val="003366"/>
                      <w:szCs w:val="26"/>
                    </w:rPr>
                  </w:pPr>
                </w:p>
                <w:p w14:paraId="24BFC08E" w14:textId="402E52AE" w:rsidR="00800623" w:rsidRPr="00280B33" w:rsidRDefault="006110FF" w:rsidP="006110FF">
                  <w:pPr>
                    <w:spacing w:line="360" w:lineRule="exact"/>
                    <w:rPr>
                      <w:rFonts w:ascii="Avenir Next LT Pro Light" w:hAnsi="Avenir Next LT Pro Light" w:cs="Tahoma"/>
                      <w:sz w:val="28"/>
                      <w:szCs w:val="28"/>
                    </w:rPr>
                  </w:pPr>
                  <w:r>
                    <w:rPr>
                      <w:rFonts w:ascii="Avenir Next LT Pro Light" w:hAnsi="Avenir Next LT Pro Light" w:cs="Tahoma"/>
                      <w:color w:val="003366"/>
                      <w:szCs w:val="26"/>
                    </w:rPr>
                    <w:t xml:space="preserve">                                                                                                                        </w:t>
                  </w:r>
                  <w:r w:rsidR="00800623" w:rsidRPr="00280B33">
                    <w:rPr>
                      <w:rFonts w:ascii="Avenir Next LT Pro Light" w:hAnsi="Avenir Next LT Pro Light" w:cs="Tahoma"/>
                      <w:sz w:val="28"/>
                      <w:szCs w:val="28"/>
                    </w:rPr>
                    <w:t>CONSORZIO ENTI FORM</w:t>
                  </w:r>
                </w:p>
                <w:p w14:paraId="6B4AC88C" w14:textId="0FEE3C15" w:rsidR="00800623" w:rsidRPr="00280B33" w:rsidRDefault="006110FF" w:rsidP="006110FF">
                  <w:pPr>
                    <w:pStyle w:val="Titolo3"/>
                    <w:spacing w:line="360" w:lineRule="exact"/>
                    <w:rPr>
                      <w:rFonts w:ascii="Avenir Next LT Pro Light" w:hAnsi="Avenir Next LT Pro Light"/>
                      <w:szCs w:val="28"/>
                    </w:rPr>
                  </w:pPr>
                  <w:r w:rsidRPr="00280B33">
                    <w:rPr>
                      <w:rFonts w:ascii="Avenir Next LT Pro Light" w:hAnsi="Avenir Next LT Pro Light"/>
                      <w:szCs w:val="28"/>
                    </w:rPr>
                    <w:t xml:space="preserve">                                                </w:t>
                  </w:r>
                  <w:r w:rsidR="00280B33">
                    <w:rPr>
                      <w:rFonts w:ascii="Avenir Next LT Pro Light" w:hAnsi="Avenir Next LT Pro Light"/>
                      <w:szCs w:val="28"/>
                    </w:rPr>
                    <w:t>Dot</w:t>
                  </w:r>
                  <w:r w:rsidR="00800623" w:rsidRPr="00280B33">
                    <w:rPr>
                      <w:rFonts w:ascii="Avenir Next LT Pro Light" w:hAnsi="Avenir Next LT Pro Light"/>
                      <w:szCs w:val="28"/>
                    </w:rPr>
                    <w:t>t. Paolo Girardo</w:t>
                  </w:r>
                </w:p>
                <w:p w14:paraId="5BFEF492" w14:textId="769BB8F7" w:rsidR="00800623" w:rsidRPr="00BC2410" w:rsidRDefault="00800623" w:rsidP="001460D4">
                  <w:pPr>
                    <w:spacing w:line="360" w:lineRule="auto"/>
                    <w:jc w:val="right"/>
                    <w:rPr>
                      <w:rFonts w:ascii="Avenir Next LT Pro Light" w:hAnsi="Avenir Next LT Pro Light" w:cs="MalgunGothic-Semilight"/>
                      <w:szCs w:val="26"/>
                    </w:rPr>
                  </w:pPr>
                </w:p>
                <w:p w14:paraId="5B072E5E" w14:textId="3F0C629D" w:rsidR="00800623" w:rsidRPr="00BC2410" w:rsidRDefault="00800623" w:rsidP="008371EB">
                  <w:pPr>
                    <w:spacing w:line="360" w:lineRule="auto"/>
                    <w:jc w:val="center"/>
                    <w:rPr>
                      <w:rFonts w:ascii="Avenir Next LT Pro Light" w:hAnsi="Avenir Next LT Pro Light" w:cs="MalgunGothic-Semilight"/>
                      <w:szCs w:val="26"/>
                    </w:rPr>
                  </w:pPr>
                </w:p>
              </w:tc>
            </w:tr>
          </w:tbl>
          <w:p w14:paraId="6E49040C" w14:textId="2E20B6DC" w:rsidR="00AB7341" w:rsidRPr="00AB7341" w:rsidRDefault="00AB7341" w:rsidP="00AB7341">
            <w:pPr>
              <w:rPr>
                <w:sz w:val="26"/>
                <w:szCs w:val="26"/>
              </w:rPr>
            </w:pPr>
          </w:p>
        </w:tc>
        <w:tc>
          <w:tcPr>
            <w:tcW w:w="2829" w:type="dxa"/>
          </w:tcPr>
          <w:p w14:paraId="022D3FBE" w14:textId="3AFA19FE" w:rsidR="00C46B32" w:rsidRDefault="00EF6A98"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1A1C01" wp14:editId="35D4C644">
                      <wp:simplePos x="0" y="0"/>
                      <wp:positionH relativeFrom="column">
                        <wp:posOffset>120454</wp:posOffset>
                      </wp:positionH>
                      <wp:positionV relativeFrom="paragraph">
                        <wp:posOffset>-76200</wp:posOffset>
                      </wp:positionV>
                      <wp:extent cx="19050" cy="5581650"/>
                      <wp:effectExtent l="0" t="0" r="19050" b="19050"/>
                      <wp:wrapNone/>
                      <wp:docPr id="20" name="Connettore dirit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55816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4D7FB7"/>
                                </a:solidFill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544C98" id="Connettore diritto 2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5pt,-6pt" to="11pt,4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" strokecolor="#4d7fb7" strokeweight="1pt"/>
                  </w:pict>
                </mc:Fallback>
              </mc:AlternateContent>
            </w:r>
          </w:p>
        </w:tc>
      </w:tr>
    </w:tbl>
    <w:p w14:paraId="6B427E1C" w14:textId="234BA7EB" w:rsidR="00292168" w:rsidRDefault="00292168" w:rsidP="002E61D1"/>
    <w:sectPr w:rsidR="00292168" w:rsidSect="00482448">
      <w:headerReference w:type="default" r:id="rId12"/>
      <w:footerReference w:type="default" r:id="rId13"/>
      <w:pgSz w:w="16838" w:h="11906" w:orient="landscape" w:code="9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F4556" w14:textId="77777777" w:rsidR="0069474B" w:rsidRDefault="0069474B" w:rsidP="00E274A2">
      <w:r>
        <w:separator/>
      </w:r>
    </w:p>
  </w:endnote>
  <w:endnote w:type="continuationSeparator" w:id="0">
    <w:p w14:paraId="715ED2A9" w14:textId="77777777" w:rsidR="0069474B" w:rsidRDefault="0069474B" w:rsidP="00E27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venir Next LT Pro">
    <w:altName w:val="Avenir Next LT Pro"/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Walbaum Text Pro">
    <w:altName w:val="Calibri"/>
    <w:panose1 w:val="020B0604020202020204"/>
    <w:charset w:val="00"/>
    <w:family w:val="modern"/>
    <w:notTrueType/>
    <w:pitch w:val="variable"/>
    <w:sig w:usb0="800000AF" w:usb1="5000207B" w:usb2="00000000" w:usb3="00000000" w:csb0="00000193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The Hand Black">
    <w:panose1 w:val="03070902030502020204"/>
    <w:charset w:val="00"/>
    <w:family w:val="script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WAdobeF">
    <w:altName w:val="Calibri"/>
    <w:panose1 w:val="020B0604020202020204"/>
    <w:charset w:val="00"/>
    <w:family w:val="auto"/>
    <w:pitch w:val="variable"/>
    <w:sig w:usb0="20002A87" w:usb1="00000000" w:usb2="00000000" w:usb3="00000000" w:csb0="000001FF" w:csb1="00000000"/>
  </w:font>
  <w:font w:name="MalgunGothic-Semilight">
    <w:altName w:val="Calibri"/>
    <w:panose1 w:val="020B0604020202020204"/>
    <w:charset w:val="00"/>
    <w:family w:val="swiss"/>
    <w:notTrueType/>
    <w:pitch w:val="default"/>
    <w:sig w:usb0="00000003" w:usb1="09060000" w:usb2="00000010" w:usb3="00000000" w:csb0="00080001" w:csb1="00000000"/>
  </w:font>
  <w:font w:name="Avenir Next LT Pro Light">
    <w:panose1 w:val="020B0304020202020204"/>
    <w:charset w:val="00"/>
    <w:family w:val="swiss"/>
    <w:pitch w:val="variable"/>
    <w:sig w:usb0="A00000EF" w:usb1="5000204B" w:usb2="00000000" w:usb3="00000000" w:csb0="00000093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Open Sans Condensed Light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Arial Nova Light">
    <w:altName w:val="Arial Nova Light"/>
    <w:panose1 w:val="020B0304020202020204"/>
    <w:charset w:val="00"/>
    <w:family w:val="swiss"/>
    <w:pitch w:val="variable"/>
    <w:sig w:usb0="0000028F" w:usb1="00000002" w:usb2="00000000" w:usb3="00000000" w:csb0="0000019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CBF41" w14:textId="03E8FC41" w:rsidR="001F1CA4" w:rsidRDefault="002E61D1">
    <w:pPr>
      <w:pStyle w:val="Pidipagina"/>
    </w:pPr>
    <w:r w:rsidRPr="00195CB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0E4EDE" wp14:editId="77723BF4">
              <wp:simplePos x="0" y="0"/>
              <wp:positionH relativeFrom="margin">
                <wp:posOffset>3752850</wp:posOffset>
              </wp:positionH>
              <wp:positionV relativeFrom="paragraph">
                <wp:posOffset>-315595</wp:posOffset>
              </wp:positionV>
              <wp:extent cx="4448175" cy="609600"/>
              <wp:effectExtent l="0" t="0" r="0" b="0"/>
              <wp:wrapNone/>
              <wp:docPr id="1" name="Casella di tes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48175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>
                        <a:glow rad="355600">
                          <a:schemeClr val="bg1">
                            <a:alpha val="40000"/>
                          </a:schemeClr>
                        </a:glow>
                        <a:reflection endPos="0" dist="50800" dir="5400000" sy="-100000" algn="bl" rotWithShape="0"/>
                      </a:effectLst>
                    </wps:spPr>
                    <wps:txbx>
                      <w:txbxContent>
                        <w:p w14:paraId="5F976554" w14:textId="77777777" w:rsidR="001F1CA4" w:rsidRPr="00AB7341" w:rsidRDefault="001F1CA4" w:rsidP="002E61D1">
                          <w:pPr>
                            <w:spacing w:line="200" w:lineRule="exact"/>
                            <w:jc w:val="center"/>
                            <w:rPr>
                              <w:rFonts w:eastAsia="Yu Gothic UI Semibold" w:cs="Aparajita"/>
                              <w:color w:val="002060"/>
                              <w:sz w:val="20"/>
                              <w:szCs w:val="20"/>
                            </w:rPr>
                          </w:pPr>
                          <w:r w:rsidRPr="00AB7341">
                            <w:rPr>
                              <w:rFonts w:eastAsia="Yu Gothic UI Semibold" w:cs="Aparajita"/>
                              <w:color w:val="002060"/>
                              <w:sz w:val="20"/>
                              <w:szCs w:val="20"/>
                            </w:rPr>
                            <w:t xml:space="preserve">Sede operativa: 12038 Savigliano (CN) - Indirizzo: via </w:t>
                          </w:r>
                          <w:proofErr w:type="spellStart"/>
                          <w:r w:rsidRPr="00AB7341">
                            <w:rPr>
                              <w:rFonts w:eastAsia="Yu Gothic UI Semibold" w:cs="Aparajita"/>
                              <w:color w:val="002060"/>
                              <w:sz w:val="20"/>
                              <w:szCs w:val="20"/>
                            </w:rPr>
                            <w:t>Mellonera</w:t>
                          </w:r>
                          <w:proofErr w:type="spellEnd"/>
                          <w:r w:rsidRPr="00AB7341">
                            <w:rPr>
                              <w:rFonts w:eastAsia="Yu Gothic UI Semibold" w:cs="Aparajita"/>
                              <w:color w:val="002060"/>
                              <w:sz w:val="20"/>
                              <w:szCs w:val="20"/>
                            </w:rPr>
                            <w:t>, 34 – Sede legale: 12037 SALUZZO (CN) – Via Bagni, 1/A</w:t>
                          </w:r>
                        </w:p>
                        <w:p w14:paraId="4E173C07" w14:textId="77777777" w:rsidR="001F1CA4" w:rsidRPr="009206B1" w:rsidRDefault="001F1CA4" w:rsidP="002E61D1">
                          <w:pPr>
                            <w:spacing w:line="200" w:lineRule="exact"/>
                            <w:jc w:val="center"/>
                            <w:rPr>
                              <w:rFonts w:ascii="Gill Sans MT Condensed" w:eastAsia="Yu Gothic UI Semibold" w:hAnsi="Gill Sans MT Condensed" w:cs="Aparajita"/>
                              <w:color w:val="002060"/>
                              <w:sz w:val="20"/>
                              <w:szCs w:val="20"/>
                              <w:lang w:val="en-US"/>
                            </w:rPr>
                          </w:pPr>
                          <w:r w:rsidRPr="009206B1">
                            <w:rPr>
                              <w:rFonts w:eastAsia="Yu Gothic UI Semibold" w:cs="Aparajita"/>
                              <w:color w:val="002060"/>
                              <w:sz w:val="20"/>
                              <w:szCs w:val="20"/>
                              <w:lang w:val="en-US"/>
                            </w:rPr>
                            <w:t xml:space="preserve">Tel. +39 0172 18 36 796    Email: </w:t>
                          </w:r>
                          <w:hyperlink r:id="rId1" w:history="1">
                            <w:r w:rsidRPr="009206B1">
                              <w:rPr>
                                <w:rStyle w:val="Collegamentoipertestuale"/>
                                <w:rFonts w:eastAsia="Yu Gothic UI Semibold" w:cs="Aparajita"/>
                                <w:sz w:val="20"/>
                                <w:szCs w:val="20"/>
                                <w:lang w:val="en-US"/>
                              </w:rPr>
                              <w:t>formazione@entiform.com</w:t>
                            </w:r>
                          </w:hyperlink>
                          <w:r w:rsidRPr="009206B1">
                            <w:rPr>
                              <w:rFonts w:eastAsia="Yu Gothic UI Semibold" w:cs="Aparajita"/>
                              <w:color w:val="002060"/>
                              <w:sz w:val="20"/>
                              <w:szCs w:val="20"/>
                              <w:lang w:val="en-US"/>
                            </w:rPr>
                            <w:t xml:space="preserve"> - </w:t>
                          </w:r>
                          <w:hyperlink w:history="1">
                            <w:r w:rsidRPr="009206B1">
                              <w:rPr>
                                <w:rStyle w:val="Collegamentoipertestuale"/>
                                <w:rFonts w:eastAsia="Yu Gothic UI Semibold" w:cs="Aparajita"/>
                                <w:sz w:val="20"/>
                                <w:szCs w:val="20"/>
                                <w:lang w:val="en-US"/>
                              </w:rPr>
                              <w:t>https://www.Enti Form-entipubblici.it/</w:t>
                            </w:r>
                          </w:hyperlink>
                        </w:p>
                        <w:p w14:paraId="6C66C3B0" w14:textId="77777777" w:rsidR="001F1CA4" w:rsidRPr="009206B1" w:rsidRDefault="001F1CA4" w:rsidP="001F1CA4">
                          <w:pPr>
                            <w:rPr>
                              <w:rFonts w:ascii="Arial Nova Light" w:eastAsia="Yu Gothic UI Semibold" w:hAnsi="Arial Nova Light" w:cs="Aparajita"/>
                              <w:color w:val="002060"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 w14:paraId="3D6E2D66" w14:textId="77777777" w:rsidR="001F1CA4" w:rsidRPr="009206B1" w:rsidRDefault="001F1CA4" w:rsidP="001F1CA4">
                          <w:pPr>
                            <w:rPr>
                              <w:rFonts w:ascii="Arial Nova Light" w:eastAsia="Yu Gothic UI Semibold" w:hAnsi="Arial Nova Light" w:cs="Aparajita"/>
                              <w:color w:val="002060"/>
                              <w:lang w:val="en-US"/>
                            </w:rPr>
                          </w:pPr>
                        </w:p>
                        <w:p w14:paraId="46D082A3" w14:textId="77777777" w:rsidR="001F1CA4" w:rsidRPr="009206B1" w:rsidRDefault="001F1CA4" w:rsidP="001F1CA4">
                          <w:pPr>
                            <w:rPr>
                              <w:rFonts w:ascii="Arial Nova Light" w:eastAsia="Yu Gothic UI Semibold" w:hAnsi="Arial Nova Light" w:cs="Aparajita"/>
                              <w:color w:val="002060"/>
                              <w:lang w:val="en-US"/>
                            </w:rPr>
                          </w:pPr>
                        </w:p>
                        <w:p w14:paraId="48308639" w14:textId="77777777" w:rsidR="001F1CA4" w:rsidRPr="00730F8C" w:rsidRDefault="001F1CA4" w:rsidP="001F1CA4">
                          <w:pPr>
                            <w:rPr>
                              <w:rFonts w:ascii="Segoe UI" w:hAnsi="Segoe UI"/>
                              <w:color w:val="C0000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206B1">
                            <w:rPr>
                              <w:rFonts w:ascii="Dubai Light" w:hAnsi="Dubai Light" w:cs="Dubai Light"/>
                              <w:color w:val="C00000"/>
                              <w:sz w:val="28"/>
                              <w:szCs w:val="28"/>
                              <w:lang w:val="en-US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r>
                            <w:rPr>
                              <w:rFonts w:ascii="Segoe UI" w:hAnsi="Segoe UI"/>
                              <w:color w:val="C0000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0E4EDE" id="_x0000_t202" coordsize="21600,21600" o:spt="202" path="m,l,21600r21600,l21600,xe">
              <v:stroke joinstyle="miter"/>
              <v:path gradientshapeok="t" o:connecttype="rect"/>
            </v:shapetype>
            <v:shape id="Casella di testo 1" o:spid="_x0000_s1027" type="#_x0000_t202" style="position:absolute;margin-left:295.5pt;margin-top:-24.85pt;width:350.2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" filled="f" stroked="f">
              <v:textbox>
                <w:txbxContent>
                  <w:p w14:paraId="5F976554" w14:textId="77777777" w:rsidR="001F1CA4" w:rsidRPr="00AB7341" w:rsidRDefault="001F1CA4" w:rsidP="002E61D1">
                    <w:pPr>
                      <w:spacing w:line="200" w:lineRule="exact"/>
                      <w:jc w:val="center"/>
                      <w:rPr>
                        <w:rFonts w:eastAsia="Yu Gothic UI Semibold" w:cs="Aparajita"/>
                        <w:color w:val="002060"/>
                        <w:sz w:val="20"/>
                        <w:szCs w:val="20"/>
                      </w:rPr>
                    </w:pPr>
                    <w:r w:rsidRPr="00AB7341">
                      <w:rPr>
                        <w:rFonts w:eastAsia="Yu Gothic UI Semibold" w:cs="Aparajita"/>
                        <w:color w:val="002060"/>
                        <w:sz w:val="20"/>
                        <w:szCs w:val="20"/>
                      </w:rPr>
                      <w:t xml:space="preserve">Sede operativa: 12038 Savigliano (CN) - Indirizzo: via </w:t>
                    </w:r>
                    <w:proofErr w:type="spellStart"/>
                    <w:r w:rsidRPr="00AB7341">
                      <w:rPr>
                        <w:rFonts w:eastAsia="Yu Gothic UI Semibold" w:cs="Aparajita"/>
                        <w:color w:val="002060"/>
                        <w:sz w:val="20"/>
                        <w:szCs w:val="20"/>
                      </w:rPr>
                      <w:t>Mellonera</w:t>
                    </w:r>
                    <w:proofErr w:type="spellEnd"/>
                    <w:r w:rsidRPr="00AB7341">
                      <w:rPr>
                        <w:rFonts w:eastAsia="Yu Gothic UI Semibold" w:cs="Aparajita"/>
                        <w:color w:val="002060"/>
                        <w:sz w:val="20"/>
                        <w:szCs w:val="20"/>
                      </w:rPr>
                      <w:t>, 34 – Sede legale: 12037 SALUZZO (CN) – Via Bagni, 1/A</w:t>
                    </w:r>
                  </w:p>
                  <w:p w14:paraId="4E173C07" w14:textId="77777777" w:rsidR="001F1CA4" w:rsidRPr="009206B1" w:rsidRDefault="001F1CA4" w:rsidP="002E61D1">
                    <w:pPr>
                      <w:spacing w:line="200" w:lineRule="exact"/>
                      <w:jc w:val="center"/>
                      <w:rPr>
                        <w:rFonts w:ascii="Gill Sans MT Condensed" w:eastAsia="Yu Gothic UI Semibold" w:hAnsi="Gill Sans MT Condensed" w:cs="Aparajita"/>
                        <w:color w:val="002060"/>
                        <w:sz w:val="20"/>
                        <w:szCs w:val="20"/>
                        <w:lang w:val="en-US"/>
                      </w:rPr>
                    </w:pPr>
                    <w:r w:rsidRPr="009206B1">
                      <w:rPr>
                        <w:rFonts w:eastAsia="Yu Gothic UI Semibold" w:cs="Aparajita"/>
                        <w:color w:val="002060"/>
                        <w:sz w:val="20"/>
                        <w:szCs w:val="20"/>
                        <w:lang w:val="en-US"/>
                      </w:rPr>
                      <w:t xml:space="preserve">Tel. +39 0172 18 36 796    Email: </w:t>
                    </w:r>
                    <w:hyperlink r:id="rId2" w:history="1">
                      <w:r w:rsidRPr="009206B1">
                        <w:rPr>
                          <w:rStyle w:val="Collegamentoipertestuale"/>
                          <w:rFonts w:eastAsia="Yu Gothic UI Semibold" w:cs="Aparajita"/>
                          <w:sz w:val="20"/>
                          <w:szCs w:val="20"/>
                          <w:lang w:val="en-US"/>
                        </w:rPr>
                        <w:t>formazione@entiform.com</w:t>
                      </w:r>
                    </w:hyperlink>
                    <w:r w:rsidRPr="009206B1">
                      <w:rPr>
                        <w:rFonts w:eastAsia="Yu Gothic UI Semibold" w:cs="Aparajita"/>
                        <w:color w:val="002060"/>
                        <w:sz w:val="20"/>
                        <w:szCs w:val="20"/>
                        <w:lang w:val="en-US"/>
                      </w:rPr>
                      <w:t xml:space="preserve"> - </w:t>
                    </w:r>
                    <w:hyperlink w:history="1">
                      <w:r w:rsidRPr="009206B1">
                        <w:rPr>
                          <w:rStyle w:val="Collegamentoipertestuale"/>
                          <w:rFonts w:eastAsia="Yu Gothic UI Semibold" w:cs="Aparajita"/>
                          <w:sz w:val="20"/>
                          <w:szCs w:val="20"/>
                          <w:lang w:val="en-US"/>
                        </w:rPr>
                        <w:t>https://www.Enti Form-entipubblici.it/</w:t>
                      </w:r>
                    </w:hyperlink>
                  </w:p>
                  <w:p w14:paraId="6C66C3B0" w14:textId="77777777" w:rsidR="001F1CA4" w:rsidRPr="009206B1" w:rsidRDefault="001F1CA4" w:rsidP="001F1CA4">
                    <w:pPr>
                      <w:rPr>
                        <w:rFonts w:ascii="Arial Nova Light" w:eastAsia="Yu Gothic UI Semibold" w:hAnsi="Arial Nova Light" w:cs="Aparajita"/>
                        <w:color w:val="002060"/>
                        <w:sz w:val="22"/>
                        <w:szCs w:val="22"/>
                        <w:lang w:val="en-US"/>
                      </w:rPr>
                    </w:pPr>
                  </w:p>
                  <w:p w14:paraId="3D6E2D66" w14:textId="77777777" w:rsidR="001F1CA4" w:rsidRPr="009206B1" w:rsidRDefault="001F1CA4" w:rsidP="001F1CA4">
                    <w:pPr>
                      <w:rPr>
                        <w:rFonts w:ascii="Arial Nova Light" w:eastAsia="Yu Gothic UI Semibold" w:hAnsi="Arial Nova Light" w:cs="Aparajita"/>
                        <w:color w:val="002060"/>
                        <w:lang w:val="en-US"/>
                      </w:rPr>
                    </w:pPr>
                  </w:p>
                  <w:p w14:paraId="46D082A3" w14:textId="77777777" w:rsidR="001F1CA4" w:rsidRPr="009206B1" w:rsidRDefault="001F1CA4" w:rsidP="001F1CA4">
                    <w:pPr>
                      <w:rPr>
                        <w:rFonts w:ascii="Arial Nova Light" w:eastAsia="Yu Gothic UI Semibold" w:hAnsi="Arial Nova Light" w:cs="Aparajita"/>
                        <w:color w:val="002060"/>
                        <w:lang w:val="en-US"/>
                      </w:rPr>
                    </w:pPr>
                  </w:p>
                  <w:p w14:paraId="48308639" w14:textId="77777777" w:rsidR="001F1CA4" w:rsidRPr="00730F8C" w:rsidRDefault="001F1CA4" w:rsidP="001F1CA4">
                    <w:pPr>
                      <w:rPr>
                        <w:rFonts w:ascii="Segoe UI" w:hAnsi="Segoe UI"/>
                        <w:color w:val="C00000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9206B1">
                      <w:rPr>
                        <w:rFonts w:ascii="Dubai Light" w:hAnsi="Dubai Light" w:cs="Dubai Light"/>
                        <w:color w:val="C00000"/>
                        <w:sz w:val="28"/>
                        <w:szCs w:val="28"/>
                        <w:lang w:val="en-US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br/>
                    </w:r>
                    <w:r>
                      <w:rPr>
                        <w:rFonts w:ascii="Segoe UI" w:hAnsi="Segoe UI"/>
                        <w:color w:val="C00000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Se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F1CA4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5BE94BE" wp14:editId="1F1FFDBC">
              <wp:simplePos x="0" y="0"/>
              <wp:positionH relativeFrom="column">
                <wp:posOffset>9300210</wp:posOffset>
              </wp:positionH>
              <wp:positionV relativeFrom="paragraph">
                <wp:posOffset>-172085</wp:posOffset>
              </wp:positionV>
              <wp:extent cx="927735" cy="874395"/>
              <wp:effectExtent l="57150" t="0" r="43815" b="40005"/>
              <wp:wrapNone/>
              <wp:docPr id="15" name="Triango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4823">
                        <a:off x="0" y="0"/>
                        <a:ext cx="927735" cy="874395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21600" y="21600"/>
                            </a:moveTo>
                            <a:lnTo>
                              <a:pt x="21600" y="0"/>
                            </a:ln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solidFill>
                        <a:srgbClr val="DDDDDD"/>
                      </a:solidFill>
                      <a:ln w="12700">
                        <a:solidFill>
                          <a:schemeClr val="bg1">
                            <a:lumMod val="75000"/>
                          </a:schemeClr>
                        </a:solidFill>
                        <a:miter lim="400000"/>
                      </a:ln>
                    </wps:spPr>
                    <wps:bodyPr lIns="38100" tIns="38100" rIns="38100" bIns="38100" anchor="ctr"/>
                  </wps:wsp>
                </a:graphicData>
              </a:graphic>
            </wp:anchor>
          </w:drawing>
        </mc:Choice>
        <mc:Fallback>
          <w:pict>
            <v:shape w14:anchorId="65D5E407" id="Triangolo" o:spid="_x0000_s1026" style="position:absolute;margin-left:732.3pt;margin-top:-13.55pt;width:73.05pt;height:68.85pt;rotation:180031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" path="m21600,21600l21600,,,21600r21600,xe" fillcolor="#ddd" strokecolor="#bfbfbf [2412]" strokeweight="1pt">
              <v:stroke miterlimit="4" joinstyle="miter"/>
              <v:path arrowok="t" o:extrusionok="f" o:connecttype="custom" o:connectlocs="463868,437198;463868,437198;463868,437198;463868,437198" o:connectangles="0,90,180,270"/>
            </v:shape>
          </w:pict>
        </mc:Fallback>
      </mc:AlternateContent>
    </w:r>
    <w:r w:rsidR="001F1CA4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7E98BCB" wp14:editId="2955E3F9">
              <wp:simplePos x="0" y="0"/>
              <wp:positionH relativeFrom="column">
                <wp:posOffset>7810500</wp:posOffset>
              </wp:positionH>
              <wp:positionV relativeFrom="paragraph">
                <wp:posOffset>-1562735</wp:posOffset>
              </wp:positionV>
              <wp:extent cx="2419350" cy="2266315"/>
              <wp:effectExtent l="76200" t="0" r="76200" b="76835"/>
              <wp:wrapNone/>
              <wp:docPr id="14" name="Triango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4823">
                        <a:off x="0" y="0"/>
                        <a:ext cx="2419350" cy="2266315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21600" y="0"/>
                            </a:moveTo>
                            <a:lnTo>
                              <a:pt x="0" y="21600"/>
                            </a:lnTo>
                            <a:lnTo>
                              <a:pt x="21600" y="21600"/>
                            </a:lnTo>
                            <a:close/>
                          </a:path>
                        </a:pathLst>
                      </a:cu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lIns="38100" tIns="38100" rIns="38100" bIns="38100" anchor="ctr"/>
                  </wps:wsp>
                </a:graphicData>
              </a:graphic>
            </wp:anchor>
          </w:drawing>
        </mc:Choice>
        <mc:Fallback>
          <w:pict>
            <v:shape w14:anchorId="0B44A07C" id="Triangolo" o:spid="_x0000_s1026" style="position:absolute;margin-left:615pt;margin-top:-123.05pt;width:190.5pt;height:178.45pt;rotation:180031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" path="m21600,l,21600r21600,l21600,xe" fillcolor="gray [1616]" strokecolor="#bfbfbf [2412]">
              <v:fill color2="#d9d9d9 [496]" rotate="t" angle="180" colors="0 #bcbcbc;22938f #d0d0d0;1 #ededed" focus="100%" type="gradient"/>
              <v:path arrowok="t" o:extrusionok="f" o:connecttype="custom" o:connectlocs="1209675,1133158;1209675,1133158;1209675,1133158;1209675,1133158" o:connectangles="0,90,180,270"/>
            </v:shape>
          </w:pict>
        </mc:Fallback>
      </mc:AlternateContent>
    </w:r>
    <w:r w:rsidR="001F1CA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DBE639C" wp14:editId="5F1796A8">
              <wp:simplePos x="0" y="0"/>
              <wp:positionH relativeFrom="column">
                <wp:posOffset>7419975</wp:posOffset>
              </wp:positionH>
              <wp:positionV relativeFrom="paragraph">
                <wp:posOffset>-210185</wp:posOffset>
              </wp:positionV>
              <wp:extent cx="2276764" cy="711659"/>
              <wp:effectExtent l="38100" t="0" r="66675" b="12700"/>
              <wp:wrapNone/>
              <wp:docPr id="13" name="Form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76764" cy="711659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21600"/>
                            </a:moveTo>
                            <a:lnTo>
                              <a:pt x="12303" y="21600"/>
                            </a:lnTo>
                            <a:lnTo>
                              <a:pt x="21600" y="0"/>
                            </a:lnTo>
                            <a:lnTo>
                              <a:pt x="9297" y="0"/>
                            </a:lnTo>
                            <a:close/>
                          </a:path>
                        </a:pathLst>
                      </a:custGeom>
                      <a:solidFill>
                        <a:srgbClr val="4D7FB7">
                          <a:alpha val="90000"/>
                        </a:srgbClr>
                      </a:solidFill>
                      <a:ln w="12700">
                        <a:solidFill>
                          <a:srgbClr val="4D7FB7"/>
                        </a:solidFill>
                        <a:miter lim="400000"/>
                      </a:ln>
                    </wps:spPr>
                    <wps:bodyPr lIns="38100" tIns="38100" rIns="38100" bIns="38100" anchor="ctr"/>
                  </wps:wsp>
                </a:graphicData>
              </a:graphic>
            </wp:anchor>
          </w:drawing>
        </mc:Choice>
        <mc:Fallback>
          <w:pict>
            <v:shape w14:anchorId="5AC13C54" id="Forma" o:spid="_x0000_s1026" style="position:absolute;margin-left:584.25pt;margin-top:-16.55pt;width:179.25pt;height:56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" path="m,21600r12303,l21600,,9297,,,21600xe" fillcolor="#4d7fb7" strokecolor="#4d7fb7" strokeweight="1pt">
              <v:fill opacity="59110f"/>
              <v:stroke miterlimit="4" joinstyle="miter"/>
              <v:path arrowok="t" o:extrusionok="f" o:connecttype="custom" o:connectlocs="1138382,355830;1138382,355830;1138382,355830;1138382,355830" o:connectangles="0,90,180,270"/>
            </v:shape>
          </w:pict>
        </mc:Fallback>
      </mc:AlternateContent>
    </w:r>
    <w:r w:rsidR="001F1CA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748A39D" wp14:editId="701AA297">
              <wp:simplePos x="0" y="0"/>
              <wp:positionH relativeFrom="column">
                <wp:posOffset>1151890</wp:posOffset>
              </wp:positionH>
              <wp:positionV relativeFrom="paragraph">
                <wp:posOffset>-48895</wp:posOffset>
              </wp:positionV>
              <wp:extent cx="2770505" cy="462280"/>
              <wp:effectExtent l="0" t="0" r="0" b="0"/>
              <wp:wrapNone/>
              <wp:docPr id="12" name="Form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70505" cy="46228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21600"/>
                            </a:moveTo>
                            <a:lnTo>
                              <a:pt x="17570" y="21600"/>
                            </a:lnTo>
                            <a:lnTo>
                              <a:pt x="21600" y="0"/>
                            </a:lnTo>
                            <a:lnTo>
                              <a:pt x="4030" y="0"/>
                            </a:lnTo>
                            <a:close/>
                          </a:path>
                        </a:pathLst>
                      </a:custGeom>
                      <a:solidFill>
                        <a:srgbClr val="4D7FB7">
                          <a:alpha val="90000"/>
                        </a:srgbClr>
                      </a:solidFill>
                      <a:ln w="12700">
                        <a:solidFill>
                          <a:srgbClr val="4D7FB7"/>
                        </a:solidFill>
                        <a:miter lim="400000"/>
                      </a:ln>
                    </wps:spPr>
                    <wps:bodyPr lIns="38100" tIns="38100" rIns="38100" bIns="38100" anchor="ctr"/>
                  </wps:wsp>
                </a:graphicData>
              </a:graphic>
            </wp:anchor>
          </w:drawing>
        </mc:Choice>
        <mc:Fallback>
          <w:pict>
            <v:shape w14:anchorId="3C050B5E" id="Forma" o:spid="_x0000_s1026" style="position:absolute;margin-left:90.7pt;margin-top:-3.85pt;width:218.15pt;height:3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" path="m,21600r17570,l21600,,4030,,,21600xe" fillcolor="#4d7fb7" strokecolor="#4d7fb7" strokeweight="1pt">
              <v:fill opacity="59110f"/>
              <v:stroke miterlimit="4" joinstyle="miter"/>
              <v:path arrowok="t" o:extrusionok="f" o:connecttype="custom" o:connectlocs="1385253,231140;1385253,231140;1385253,231140;1385253,231140" o:connectangles="0,90,180,270"/>
            </v:shape>
          </w:pict>
        </mc:Fallback>
      </mc:AlternateContent>
    </w:r>
    <w:r w:rsidR="001F1CA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85D0914" wp14:editId="08633F4E">
              <wp:simplePos x="0" y="0"/>
              <wp:positionH relativeFrom="column">
                <wp:posOffset>-733425</wp:posOffset>
              </wp:positionH>
              <wp:positionV relativeFrom="paragraph">
                <wp:posOffset>-286834</wp:posOffset>
              </wp:positionV>
              <wp:extent cx="4497727" cy="904875"/>
              <wp:effectExtent l="0" t="0" r="0" b="0"/>
              <wp:wrapNone/>
              <wp:docPr id="11" name="Form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97727" cy="904875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21600"/>
                            </a:moveTo>
                            <a:lnTo>
                              <a:pt x="16687" y="21600"/>
                            </a:lnTo>
                            <a:lnTo>
                              <a:pt x="21600" y="0"/>
                            </a:lnTo>
                            <a:lnTo>
                              <a:pt x="4913" y="0"/>
                            </a:lnTo>
                            <a:close/>
                          </a:path>
                        </a:pathLst>
                      </a:cu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lIns="38100" tIns="38100" rIns="38100" bIns="38100" anchor="ctr"/>
                  </wps:wsp>
                </a:graphicData>
              </a:graphic>
            </wp:anchor>
          </w:drawing>
        </mc:Choice>
        <mc:Fallback>
          <w:pict>
            <v:shape w14:anchorId="4C0A77A5" id="Forma" o:spid="_x0000_s1026" style="position:absolute;margin-left:-57.75pt;margin-top:-22.6pt;width:354.15pt;height:7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" path="m,21600r16687,l21600,,4913,,,21600xe" fillcolor="gray [1616]" strokecolor="#bfbfbf [2412]">
              <v:fill color2="#d9d9d9 [496]" rotate="t" angle="180" colors="0 #bcbcbc;22938f #d0d0d0;1 #ededed" focus="100%" type="gradient"/>
              <v:path arrowok="t" o:extrusionok="f" o:connecttype="custom" o:connectlocs="2248864,452438;2248864,452438;2248864,452438;2248864,452438" o:connectangles="0,90,180,27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F6C08" w14:textId="77777777" w:rsidR="0069474B" w:rsidRDefault="0069474B" w:rsidP="00E274A2">
      <w:r>
        <w:separator/>
      </w:r>
    </w:p>
  </w:footnote>
  <w:footnote w:type="continuationSeparator" w:id="0">
    <w:p w14:paraId="267D7E0C" w14:textId="77777777" w:rsidR="0069474B" w:rsidRDefault="0069474B" w:rsidP="00E274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B55EC" w14:textId="01390356" w:rsidR="001F1CA4" w:rsidRDefault="001F1CA4">
    <w:pPr>
      <w:pStyle w:val="Intestazione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A9BFF29" wp14:editId="278080C0">
              <wp:simplePos x="0" y="0"/>
              <wp:positionH relativeFrom="column">
                <wp:posOffset>-215265</wp:posOffset>
              </wp:positionH>
              <wp:positionV relativeFrom="paragraph">
                <wp:posOffset>-181610</wp:posOffset>
              </wp:positionV>
              <wp:extent cx="2995930" cy="1313815"/>
              <wp:effectExtent l="0" t="0" r="0" b="0"/>
              <wp:wrapNone/>
              <wp:docPr id="9" name="Form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95930" cy="1313815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10725" y="0"/>
                            </a:moveTo>
                            <a:lnTo>
                              <a:pt x="0" y="21600"/>
                            </a:lnTo>
                            <a:lnTo>
                              <a:pt x="10883" y="21600"/>
                            </a:lnTo>
                            <a:lnTo>
                              <a:pt x="21600" y="0"/>
                            </a:lnTo>
                            <a:close/>
                          </a:path>
                        </a:pathLst>
                      </a:custGeom>
                      <a:solidFill>
                        <a:srgbClr val="4D7FB7">
                          <a:alpha val="90000"/>
                        </a:srgbClr>
                      </a:solidFill>
                      <a:ln w="12700">
                        <a:solidFill>
                          <a:srgbClr val="4D7FB7"/>
                        </a:solidFill>
                        <a:miter lim="400000"/>
                      </a:ln>
                    </wps:spPr>
                    <wps:bodyPr lIns="38100" tIns="38100" rIns="38100" bIns="38100" anchor="ctr"/>
                  </wps:wsp>
                </a:graphicData>
              </a:graphic>
            </wp:anchor>
          </w:drawing>
        </mc:Choice>
        <mc:Fallback>
          <w:pict>
            <v:shape w14:anchorId="1FF93FA3" id="Forma" o:spid="_x0000_s1026" style="position:absolute;margin-left:-16.95pt;margin-top:-14.3pt;width:235.9pt;height:103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" path="m10725,l,21600r10883,l21600,,10725,xe" fillcolor="#4d7fb7" strokecolor="#4d7fb7" strokeweight="1pt">
              <v:fill opacity="59110f"/>
              <v:stroke miterlimit="4" joinstyle="miter"/>
              <v:path arrowok="t" o:extrusionok="f" o:connecttype="custom" o:connectlocs="1497965,656908;1497965,656908;1497965,656908;1497965,656908" o:connectangles="0,90,180,27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736104A" wp14:editId="14CD6AA2">
              <wp:simplePos x="0" y="0"/>
              <wp:positionH relativeFrom="column">
                <wp:posOffset>-457200</wp:posOffset>
              </wp:positionH>
              <wp:positionV relativeFrom="paragraph">
                <wp:posOffset>-181610</wp:posOffset>
              </wp:positionV>
              <wp:extent cx="2733040" cy="2485390"/>
              <wp:effectExtent l="0" t="0" r="0" b="0"/>
              <wp:wrapNone/>
              <wp:docPr id="8" name="Triango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33040" cy="248539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21600"/>
                            </a:moveTo>
                            <a:lnTo>
                              <a:pt x="21600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lIns="38100" tIns="38100" rIns="38100" bIns="38100" anchor="ctr"/>
                  </wps:wsp>
                </a:graphicData>
              </a:graphic>
            </wp:anchor>
          </w:drawing>
        </mc:Choice>
        <mc:Fallback>
          <w:pict>
            <v:shape w14:anchorId="0899F0BF" id="Triangolo" o:spid="_x0000_s1026" style="position:absolute;margin-left:-36pt;margin-top:-14.3pt;width:215.2pt;height:195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" path="m,21600l21600,,,,,21600xe" fillcolor="gray [1616]" strokecolor="#bfbfbf [2412]">
              <v:fill color2="#d9d9d9 [496]" rotate="t" angle="180" colors="0 #bcbcbc;22938f #d0d0d0;1 #ededed" focus="100%" type="gradient"/>
              <v:path arrowok="t" o:extrusionok="f" o:connecttype="custom" o:connectlocs="1366520,1242695;1366520,1242695;1366520,1242695;1366520,1242695" o:connectangles="0,90,180,27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6D6A72F" wp14:editId="15591027">
              <wp:simplePos x="0" y="0"/>
              <wp:positionH relativeFrom="column">
                <wp:posOffset>-457200</wp:posOffset>
              </wp:positionH>
              <wp:positionV relativeFrom="paragraph">
                <wp:posOffset>655955</wp:posOffset>
              </wp:positionV>
              <wp:extent cx="1076319" cy="1161962"/>
              <wp:effectExtent l="0" t="0" r="0" b="0"/>
              <wp:wrapNone/>
              <wp:docPr id="10" name="Form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8493">
                        <a:off x="0" y="0"/>
                        <a:ext cx="1076319" cy="1161962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21600"/>
                            </a:moveTo>
                            <a:lnTo>
                              <a:pt x="21600" y="0"/>
                            </a:lnTo>
                            <a:lnTo>
                              <a:pt x="9260" y="0"/>
                            </a:lnTo>
                            <a:lnTo>
                              <a:pt x="0" y="9260"/>
                            </a:lnTo>
                            <a:close/>
                          </a:path>
                        </a:pathLst>
                      </a:custGeom>
                      <a:solidFill>
                        <a:srgbClr val="4D7FB7">
                          <a:alpha val="90000"/>
                        </a:srgbClr>
                      </a:solidFill>
                      <a:ln w="12700">
                        <a:solidFill>
                          <a:srgbClr val="4D7FB7"/>
                        </a:solidFill>
                        <a:miter lim="400000"/>
                      </a:ln>
                    </wps:spPr>
                    <wps:bodyPr lIns="38100" tIns="38100" rIns="38100" bIns="38100" anchor="ctr"/>
                  </wps:wsp>
                </a:graphicData>
              </a:graphic>
            </wp:anchor>
          </w:drawing>
        </mc:Choice>
        <mc:Fallback>
          <w:pict>
            <v:shape w14:anchorId="6223957D" id="Forma" o:spid="_x0000_s1026" style="position:absolute;margin-left:-36pt;margin-top:51.65pt;width:84.75pt;height:91.5pt;rotation:216807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" path="m,21600l21600,,9260,,,9260,,21600xe" fillcolor="#4d7fb7" strokecolor="#4d7fb7" strokeweight="1pt">
              <v:fill opacity="59110f"/>
              <v:stroke miterlimit="4" joinstyle="miter"/>
              <v:path arrowok="t" o:extrusionok="f" o:connecttype="custom" o:connectlocs="538160,580981;538160,580981;538160,580981;538160,580981" o:connectangles="0,90,180,27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96BD2"/>
    <w:multiLevelType w:val="hybridMultilevel"/>
    <w:tmpl w:val="50F8B4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30581"/>
    <w:multiLevelType w:val="multilevel"/>
    <w:tmpl w:val="A300A7B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31972ED"/>
    <w:multiLevelType w:val="hybridMultilevel"/>
    <w:tmpl w:val="A25403C2"/>
    <w:lvl w:ilvl="0" w:tplc="0410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 w15:restartNumberingAfterBreak="0">
    <w:nsid w:val="55777405"/>
    <w:multiLevelType w:val="hybridMultilevel"/>
    <w:tmpl w:val="758853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06783"/>
    <w:multiLevelType w:val="hybridMultilevel"/>
    <w:tmpl w:val="A3AA56A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4"/>
  <w:removePersonalInformation/>
  <w:removeDateAndTime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71"/>
    <w:rsid w:val="000017A0"/>
    <w:rsid w:val="0000214E"/>
    <w:rsid w:val="000514CF"/>
    <w:rsid w:val="000A641B"/>
    <w:rsid w:val="000B2F78"/>
    <w:rsid w:val="001024DF"/>
    <w:rsid w:val="00114D8E"/>
    <w:rsid w:val="00116EA8"/>
    <w:rsid w:val="00121628"/>
    <w:rsid w:val="0012521F"/>
    <w:rsid w:val="001460D4"/>
    <w:rsid w:val="001E57B7"/>
    <w:rsid w:val="001F1CA4"/>
    <w:rsid w:val="002465AF"/>
    <w:rsid w:val="00247057"/>
    <w:rsid w:val="0025656E"/>
    <w:rsid w:val="00280B33"/>
    <w:rsid w:val="00292168"/>
    <w:rsid w:val="00296FF3"/>
    <w:rsid w:val="002E61D1"/>
    <w:rsid w:val="00366216"/>
    <w:rsid w:val="00392F12"/>
    <w:rsid w:val="003B1BD4"/>
    <w:rsid w:val="003D4044"/>
    <w:rsid w:val="00404DFE"/>
    <w:rsid w:val="0040728E"/>
    <w:rsid w:val="00453A9D"/>
    <w:rsid w:val="00464464"/>
    <w:rsid w:val="00482448"/>
    <w:rsid w:val="004866C8"/>
    <w:rsid w:val="004902E7"/>
    <w:rsid w:val="004B3F9C"/>
    <w:rsid w:val="004D5898"/>
    <w:rsid w:val="004F6D24"/>
    <w:rsid w:val="0059337D"/>
    <w:rsid w:val="005B09BE"/>
    <w:rsid w:val="006110FF"/>
    <w:rsid w:val="006152F3"/>
    <w:rsid w:val="0066036E"/>
    <w:rsid w:val="0068375F"/>
    <w:rsid w:val="0069474B"/>
    <w:rsid w:val="00695D53"/>
    <w:rsid w:val="006A6CBD"/>
    <w:rsid w:val="006C3938"/>
    <w:rsid w:val="006C60E6"/>
    <w:rsid w:val="00707514"/>
    <w:rsid w:val="0074596A"/>
    <w:rsid w:val="00780E13"/>
    <w:rsid w:val="00783A0F"/>
    <w:rsid w:val="00793A50"/>
    <w:rsid w:val="00794C77"/>
    <w:rsid w:val="007C7831"/>
    <w:rsid w:val="00800623"/>
    <w:rsid w:val="00801B4C"/>
    <w:rsid w:val="008228F4"/>
    <w:rsid w:val="00826D69"/>
    <w:rsid w:val="008371EB"/>
    <w:rsid w:val="00837A74"/>
    <w:rsid w:val="008A1A8D"/>
    <w:rsid w:val="009206B1"/>
    <w:rsid w:val="009269B9"/>
    <w:rsid w:val="00975658"/>
    <w:rsid w:val="00980CDD"/>
    <w:rsid w:val="009E3286"/>
    <w:rsid w:val="009F6DD7"/>
    <w:rsid w:val="00A120AA"/>
    <w:rsid w:val="00A94472"/>
    <w:rsid w:val="00AB7341"/>
    <w:rsid w:val="00AB7520"/>
    <w:rsid w:val="00AC0554"/>
    <w:rsid w:val="00B813A3"/>
    <w:rsid w:val="00B82671"/>
    <w:rsid w:val="00BC2410"/>
    <w:rsid w:val="00BF0BD6"/>
    <w:rsid w:val="00BF62F2"/>
    <w:rsid w:val="00C46B32"/>
    <w:rsid w:val="00C5245C"/>
    <w:rsid w:val="00C83869"/>
    <w:rsid w:val="00CB5AE1"/>
    <w:rsid w:val="00CD1290"/>
    <w:rsid w:val="00CD703A"/>
    <w:rsid w:val="00D13CE5"/>
    <w:rsid w:val="00D47D0D"/>
    <w:rsid w:val="00D57880"/>
    <w:rsid w:val="00DA75CB"/>
    <w:rsid w:val="00DB1986"/>
    <w:rsid w:val="00DB7228"/>
    <w:rsid w:val="00DD00C7"/>
    <w:rsid w:val="00E274A2"/>
    <w:rsid w:val="00EA2CD7"/>
    <w:rsid w:val="00EE5A14"/>
    <w:rsid w:val="00EF6A98"/>
    <w:rsid w:val="00F17822"/>
    <w:rsid w:val="00F87CE5"/>
    <w:rsid w:val="00FC5785"/>
    <w:rsid w:val="00FD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15A4E5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iPriority w:val="3"/>
    <w:qFormat/>
    <w:rsid w:val="00EE5A14"/>
    <w:rPr>
      <w:color w:val="000000" w:themeColor="text1"/>
    </w:rPr>
  </w:style>
  <w:style w:type="paragraph" w:styleId="Titolo1">
    <w:name w:val="heading 1"/>
    <w:basedOn w:val="Normale"/>
    <w:next w:val="Normale"/>
    <w:link w:val="Titolo1Carattere"/>
    <w:qFormat/>
    <w:rsid w:val="00114D8E"/>
    <w:pPr>
      <w:outlineLvl w:val="0"/>
    </w:pPr>
    <w:rPr>
      <w:rFonts w:asciiTheme="majorHAnsi" w:hAnsiTheme="majorHAnsi"/>
      <w:color w:val="C08937" w:themeColor="accent1"/>
      <w:sz w:val="70"/>
    </w:rPr>
  </w:style>
  <w:style w:type="paragraph" w:styleId="Titolo2">
    <w:name w:val="heading 2"/>
    <w:basedOn w:val="Normale"/>
    <w:next w:val="Normale"/>
    <w:link w:val="Titolo2Carattere"/>
    <w:uiPriority w:val="1"/>
    <w:qFormat/>
    <w:rsid w:val="00EE5A14"/>
    <w:pPr>
      <w:keepNext/>
      <w:keepLines/>
      <w:jc w:val="center"/>
      <w:outlineLvl w:val="1"/>
    </w:pPr>
    <w:rPr>
      <w:rFonts w:eastAsiaTheme="majorEastAsia" w:cstheme="majorBidi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2"/>
    <w:qFormat/>
    <w:rsid w:val="00EE5A14"/>
    <w:pPr>
      <w:keepNext/>
      <w:keepLines/>
      <w:spacing w:before="40"/>
      <w:jc w:val="center"/>
      <w:outlineLvl w:val="2"/>
    </w:pPr>
    <w:rPr>
      <w:rFonts w:asciiTheme="majorHAnsi" w:eastAsiaTheme="majorEastAsia" w:hAnsiTheme="majorHAnsi" w:cstheme="majorBidi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ncoraggiografico">
    <w:name w:val="Ancoraggio grafico"/>
    <w:basedOn w:val="Normale"/>
    <w:uiPriority w:val="4"/>
    <w:qFormat/>
    <w:rsid w:val="00292168"/>
    <w:rPr>
      <w:sz w:val="10"/>
    </w:rPr>
  </w:style>
  <w:style w:type="table" w:styleId="Grigliatabella">
    <w:name w:val="Table Grid"/>
    <w:basedOn w:val="Tabellanormale"/>
    <w:uiPriority w:val="39"/>
    <w:rsid w:val="00292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rsid w:val="00114D8E"/>
    <w:rPr>
      <w:rFonts w:asciiTheme="majorHAnsi" w:hAnsiTheme="majorHAnsi"/>
      <w:color w:val="C08937" w:themeColor="accent1"/>
      <w:sz w:val="70"/>
    </w:rPr>
  </w:style>
  <w:style w:type="character" w:customStyle="1" w:styleId="Titolo2Carattere">
    <w:name w:val="Titolo 2 Carattere"/>
    <w:basedOn w:val="Carpredefinitoparagrafo"/>
    <w:link w:val="Titolo2"/>
    <w:uiPriority w:val="1"/>
    <w:rsid w:val="00EE5A14"/>
    <w:rPr>
      <w:rFonts w:eastAsiaTheme="majorEastAsia" w:cstheme="majorBidi"/>
      <w:color w:val="000000" w:themeColor="tex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2"/>
    <w:rsid w:val="00EE5A14"/>
    <w:rPr>
      <w:rFonts w:asciiTheme="majorHAnsi" w:eastAsiaTheme="majorEastAsia" w:hAnsiTheme="majorHAnsi" w:cstheme="majorBidi"/>
      <w:color w:val="000000" w:themeColor="text1"/>
      <w:sz w:val="28"/>
    </w:rPr>
  </w:style>
  <w:style w:type="character" w:styleId="Testosegnaposto">
    <w:name w:val="Placeholder Text"/>
    <w:basedOn w:val="Carpredefinitoparagrafo"/>
    <w:uiPriority w:val="99"/>
    <w:semiHidden/>
    <w:rsid w:val="00EE5A14"/>
    <w:rPr>
      <w:color w:val="808080"/>
    </w:rPr>
  </w:style>
  <w:style w:type="paragraph" w:styleId="Intestazione">
    <w:name w:val="header"/>
    <w:basedOn w:val="Normale"/>
    <w:link w:val="IntestazioneCarattere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E274A2"/>
    <w:rPr>
      <w:color w:val="000000" w:themeColor="text1"/>
    </w:rPr>
  </w:style>
  <w:style w:type="paragraph" w:styleId="Pidipagina">
    <w:name w:val="footer"/>
    <w:basedOn w:val="Normale"/>
    <w:link w:val="PidipaginaCarattere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E274A2"/>
    <w:rPr>
      <w:color w:val="000000" w:themeColor="text1"/>
    </w:rPr>
  </w:style>
  <w:style w:type="paragraph" w:customStyle="1" w:styleId="Titolo1alternativo">
    <w:name w:val="Titolo 1 alternativo"/>
    <w:basedOn w:val="Titolo1"/>
    <w:uiPriority w:val="3"/>
    <w:qFormat/>
    <w:rsid w:val="00DD00C7"/>
    <w:pPr>
      <w:jc w:val="center"/>
    </w:pPr>
    <w:rPr>
      <w:color w:val="000000" w:themeColor="text1"/>
    </w:rPr>
  </w:style>
  <w:style w:type="character" w:styleId="Collegamentoipertestuale">
    <w:name w:val="Hyperlink"/>
    <w:basedOn w:val="Carpredefinitoparagrafo"/>
    <w:uiPriority w:val="99"/>
    <w:unhideWhenUsed/>
    <w:rsid w:val="00B8267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1F1CA4"/>
    <w:pPr>
      <w:spacing w:after="160" w:line="259" w:lineRule="auto"/>
      <w:ind w:left="720"/>
      <w:contextualSpacing/>
      <w:jc w:val="center"/>
    </w:pPr>
    <w:rPr>
      <w:rFonts w:hAnsi="The Hand Black"/>
      <w:kern w:val="24"/>
      <w:sz w:val="30"/>
      <w:szCs w:val="30"/>
    </w:rPr>
  </w:style>
  <w:style w:type="paragraph" w:styleId="Nessunaspaziatura">
    <w:name w:val="No Spacing"/>
    <w:uiPriority w:val="1"/>
    <w:qFormat/>
    <w:rsid w:val="00DA75CB"/>
    <w:rPr>
      <w:rFonts w:hAnsi="The Hand Black"/>
      <w:color w:val="000000" w:themeColor="text1"/>
      <w:kern w:val="24"/>
      <w:sz w:val="6"/>
      <w:szCs w:val="30"/>
    </w:rPr>
  </w:style>
  <w:style w:type="paragraph" w:customStyle="1" w:styleId="xxxxxxxmsonormal">
    <w:name w:val="x_x_xxxxxmsonormal"/>
    <w:basedOn w:val="Normale"/>
    <w:rsid w:val="00464464"/>
    <w:rPr>
      <w:rFonts w:ascii="Calibri" w:hAnsi="Calibri" w:cs="Calibri"/>
      <w:color w:val="auto"/>
      <w:sz w:val="22"/>
      <w:szCs w:val="22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formazione@entiform.com" TargetMode="External"/><Relationship Id="rId1" Type="http://schemas.openxmlformats.org/officeDocument/2006/relationships/hyperlink" Target="mailto:formazione@entiform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am\AppData\Roaming\Microsoft\Templates\Attestato%20di%20merito%20formale.dotx" TargetMode="External"/></Relationships>
</file>

<file path=word/theme/theme1.xml><?xml version="1.0" encoding="utf-8"?>
<a:theme xmlns:a="http://schemas.openxmlformats.org/drawingml/2006/main" name="Formal certificate">
  <a:themeElements>
    <a:clrScheme name="Certificate N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C08937"/>
      </a:accent1>
      <a:accent2>
        <a:srgbClr val="F6DC75"/>
      </a:accent2>
      <a:accent3>
        <a:srgbClr val="F6E29C"/>
      </a:accent3>
      <a:accent4>
        <a:srgbClr val="001B48"/>
      </a:accent4>
      <a:accent5>
        <a:srgbClr val="2590AA"/>
      </a:accent5>
      <a:accent6>
        <a:srgbClr val="C3CFFF"/>
      </a:accent6>
      <a:hlink>
        <a:srgbClr val="0000FF"/>
      </a:hlink>
      <a:folHlink>
        <a:srgbClr val="FF00FF"/>
      </a:folHlink>
    </a:clrScheme>
    <a:fontScheme name="Custom 31">
      <a:majorFont>
        <a:latin typeface="Walbaum Text Pro"/>
        <a:ea typeface="Gill Sans"/>
        <a:cs typeface="Gill Sans"/>
      </a:majorFont>
      <a:minorFont>
        <a:latin typeface="Avenir Next LT Pro"/>
        <a:ea typeface="Gill Sans"/>
        <a:cs typeface="Gill Sans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Formal certificate" id="{562B7304-95EA-A845-9470-9573C0EB1D24}" vid="{395B922F-B983-7948-9293-6292CF4DE6BC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4C1EFE-B1AA-1542-A368-4EC76609784A}">
  <we:reference id="wa200002654" version="1.0.0.0" store="en-US" storeType="OMEX"/>
  <we:alternateReferences>
    <we:reference id="wa200002654" version="1.0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33645B-1B6C-49B8-9BFE-B1AF54E3BE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66DD9D-8904-4441-9070-5AD534C615E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088A950-7433-46B9-9210-D943CC45F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C:\Users\minam\AppData\Roaming\Microsoft\Templates\Attestato di merito formale.dotx</Template>
  <TotalTime>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2022-01-13T20:36:00Z</dcterms:created>
  <dcterms:modified xsi:type="dcterms:W3CDTF">2022-01-14T17:24:00Z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